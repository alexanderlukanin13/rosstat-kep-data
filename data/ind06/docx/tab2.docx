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56" w:rsidRPr="00667054" w:rsidRDefault="00947656" w:rsidP="00B9653D">
      <w:pPr>
        <w:spacing w:line="20" w:lineRule="exact"/>
      </w:pPr>
    </w:p>
    <w:tbl>
      <w:tblPr>
        <w:tblW w:w="14850" w:type="dxa"/>
        <w:tblLayout w:type="fixed"/>
        <w:tblLook w:val="0000"/>
      </w:tblPr>
      <w:tblGrid>
        <w:gridCol w:w="1384"/>
        <w:gridCol w:w="851"/>
        <w:gridCol w:w="850"/>
        <w:gridCol w:w="851"/>
        <w:gridCol w:w="850"/>
        <w:gridCol w:w="851"/>
        <w:gridCol w:w="767"/>
        <w:gridCol w:w="768"/>
        <w:gridCol w:w="768"/>
        <w:gridCol w:w="768"/>
        <w:gridCol w:w="767"/>
        <w:gridCol w:w="768"/>
        <w:gridCol w:w="768"/>
        <w:gridCol w:w="768"/>
        <w:gridCol w:w="767"/>
        <w:gridCol w:w="768"/>
        <w:gridCol w:w="768"/>
        <w:gridCol w:w="768"/>
      </w:tblGrid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46B1D" w:rsidRDefault="00947656" w:rsidP="00B9653D">
            <w:pPr>
              <w:spacing w:before="240" w:line="210" w:lineRule="exact"/>
              <w:rPr>
                <w:sz w:val="22"/>
                <w:szCs w:val="22"/>
                <w:lang w:val="en-US"/>
              </w:rPr>
            </w:pPr>
            <w:r w:rsidRPr="00667054">
              <w:rPr>
                <w:b/>
                <w:bCs/>
                <w:i/>
                <w:iCs/>
                <w:sz w:val="26"/>
                <w:szCs w:val="26"/>
              </w:rPr>
              <w:t xml:space="preserve">  </w:t>
            </w:r>
            <w:r w:rsidRPr="00667054">
              <w:rPr>
                <w:b/>
                <w:bCs/>
                <w:i/>
                <w:iCs/>
              </w:rPr>
              <w:t xml:space="preserve">3. Цены </w:t>
            </w:r>
            <w:r w:rsidRPr="006C6C46">
              <w:rPr>
                <w:bCs/>
                <w:i/>
                <w:iCs/>
                <w:lang w:val="en-US"/>
              </w:rPr>
              <w:t>/ Prices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240" w:line="210" w:lineRule="exact"/>
              <w:rPr>
                <w:b/>
                <w:sz w:val="22"/>
                <w:szCs w:val="22"/>
              </w:rPr>
            </w:pPr>
            <w:r w:rsidRPr="00667054">
              <w:rPr>
                <w:b/>
                <w:sz w:val="22"/>
                <w:szCs w:val="22"/>
              </w:rPr>
              <w:t>3.1. Индексы цен производителей промышленных товаров</w:t>
            </w:r>
            <w:r w:rsidRPr="00DA5957">
              <w:rPr>
                <w:b/>
                <w:sz w:val="22"/>
                <w:szCs w:val="22"/>
                <w:vertAlign w:val="superscript"/>
              </w:rPr>
              <w:t>1)</w:t>
            </w:r>
            <w:r w:rsidRPr="00667054">
              <w:rPr>
                <w:b/>
                <w:sz w:val="22"/>
                <w:szCs w:val="22"/>
              </w:rPr>
              <w:t xml:space="preserve"> (на конец периода, в % к концу предыдущего периода)</w:t>
            </w:r>
            <w:r w:rsidRPr="008247D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  <w:t xml:space="preserve">        /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Industrial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producer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price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indices</w:t>
            </w:r>
            <w:r w:rsidRPr="00135218">
              <w:rPr>
                <w:sz w:val="22"/>
                <w:szCs w:val="22"/>
                <w:vertAlign w:val="superscript"/>
              </w:rPr>
              <w:t>1)</w:t>
            </w:r>
            <w:r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</w:rPr>
              <w:t>(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6C6C46">
              <w:rPr>
                <w:sz w:val="22"/>
                <w:szCs w:val="22"/>
              </w:rPr>
              <w:t xml:space="preserve">, </w:t>
            </w:r>
            <w:r w:rsidRPr="006C6C46">
              <w:rPr>
                <w:sz w:val="22"/>
                <w:szCs w:val="22"/>
                <w:lang w:val="en-US"/>
              </w:rPr>
              <w:t>percent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previous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6C6C46">
              <w:rPr>
                <w:sz w:val="22"/>
                <w:szCs w:val="22"/>
              </w:rPr>
              <w:t>)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102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107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100,</w:t>
            </w:r>
            <w:r w:rsidRPr="00667054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97,</w:t>
            </w:r>
            <w:r w:rsidRPr="00667054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1E6217">
              <w:rPr>
                <w:sz w:val="18"/>
                <w:szCs w:val="18"/>
              </w:rPr>
              <w:t>10</w:t>
            </w:r>
            <w:r w:rsidRPr="001E6217">
              <w:rPr>
                <w:sz w:val="18"/>
                <w:szCs w:val="18"/>
                <w:lang w:val="en-US"/>
              </w:rPr>
              <w:t>3</w:t>
            </w:r>
            <w:r w:rsidRPr="001E6217">
              <w:rPr>
                <w:sz w:val="18"/>
                <w:szCs w:val="18"/>
              </w:rPr>
              <w:t>,</w:t>
            </w:r>
            <w:r w:rsidRPr="001E6217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97,4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76B6A">
              <w:rPr>
                <w:sz w:val="18"/>
                <w:szCs w:val="18"/>
              </w:rPr>
              <w:t>109,0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97,6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99,2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98,9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105,1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104,8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98,4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4B5F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1E46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98,3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6B6A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85E9D">
              <w:rPr>
                <w:sz w:val="18"/>
                <w:szCs w:val="18"/>
              </w:rPr>
              <w:t>106,4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98,4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98,8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99,0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163C7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46332D">
              <w:rPr>
                <w:sz w:val="18"/>
                <w:szCs w:val="18"/>
              </w:rPr>
              <w:t>102,0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446FE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72ED9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5139D">
              <w:rPr>
                <w:sz w:val="18"/>
                <w:szCs w:val="18"/>
              </w:rPr>
              <w:t>98,8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EF76B5">
              <w:rPr>
                <w:sz w:val="18"/>
                <w:szCs w:val="18"/>
                <w:lang w:val="en-US"/>
              </w:rPr>
              <w:t>98,5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611BC1">
              <w:rPr>
                <w:sz w:val="18"/>
                <w:szCs w:val="18"/>
                <w:lang w:val="en-US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A71F5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105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73B04">
              <w:rPr>
                <w:sz w:val="18"/>
                <w:szCs w:val="18"/>
              </w:rPr>
              <w:t>102,3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A7659">
              <w:rPr>
                <w:sz w:val="18"/>
                <w:szCs w:val="18"/>
              </w:rPr>
              <w:t>100,9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443E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443E1">
              <w:rPr>
                <w:sz w:val="18"/>
                <w:szCs w:val="18"/>
              </w:rPr>
              <w:t>101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B4423E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72ED9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524930">
              <w:rPr>
                <w:sz w:val="18"/>
                <w:szCs w:val="18"/>
              </w:rPr>
              <w:t>99,2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23EFC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2029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775A5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73B0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31298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D34D0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76FC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05,5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B1B2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56F6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443E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4423E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24930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line="210" w:lineRule="exact"/>
              <w:rPr>
                <w:sz w:val="20"/>
                <w:szCs w:val="20"/>
              </w:rPr>
            </w:pPr>
            <w:r w:rsidRPr="009666F4">
              <w:rPr>
                <w:sz w:val="20"/>
                <w:szCs w:val="20"/>
              </w:rPr>
              <w:t xml:space="preserve">      </w:t>
            </w:r>
            <w:r w:rsidRPr="006C6C46">
              <w:rPr>
                <w:b/>
                <w:sz w:val="20"/>
                <w:szCs w:val="20"/>
              </w:rPr>
              <w:t>в том числе: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which</w:t>
            </w:r>
            <w:r w:rsidRPr="008247D3">
              <w:rPr>
                <w:sz w:val="20"/>
                <w:szCs w:val="20"/>
              </w:rPr>
              <w:t>: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210" w:lineRule="exact"/>
              <w:rPr>
                <w:sz w:val="20"/>
                <w:szCs w:val="20"/>
              </w:rPr>
            </w:pPr>
            <w:r w:rsidRPr="006C6C46">
              <w:rPr>
                <w:b/>
                <w:sz w:val="20"/>
                <w:szCs w:val="20"/>
              </w:rPr>
              <w:t>Добыча полезных ископаемых</w:t>
            </w:r>
            <w:r w:rsidRPr="008247D3">
              <w:rPr>
                <w:sz w:val="20"/>
                <w:szCs w:val="20"/>
              </w:rPr>
              <w:t xml:space="preserve"> / </w:t>
            </w:r>
            <w:r w:rsidRPr="00DB2172">
              <w:rPr>
                <w:iCs/>
                <w:sz w:val="20"/>
                <w:szCs w:val="20"/>
                <w:lang w:val="en-US"/>
              </w:rPr>
              <w:t>Mining</w:t>
            </w:r>
            <w:r w:rsidRPr="008247D3">
              <w:rPr>
                <w:iCs/>
                <w:sz w:val="20"/>
                <w:szCs w:val="20"/>
              </w:rPr>
              <w:t xml:space="preserve"> </w:t>
            </w:r>
            <w:r w:rsidRPr="00DB2172">
              <w:rPr>
                <w:iCs/>
                <w:sz w:val="20"/>
                <w:szCs w:val="20"/>
                <w:lang w:val="en-US"/>
              </w:rPr>
              <w:t>and</w:t>
            </w:r>
            <w:r w:rsidRPr="008247D3">
              <w:rPr>
                <w:iCs/>
                <w:sz w:val="20"/>
                <w:szCs w:val="20"/>
              </w:rPr>
              <w:t xml:space="preserve"> </w:t>
            </w:r>
            <w:r w:rsidRPr="00DB2172">
              <w:rPr>
                <w:iCs/>
                <w:sz w:val="20"/>
                <w:szCs w:val="20"/>
                <w:lang w:val="en-US"/>
              </w:rPr>
              <w:t>quarrying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100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84,2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83,8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6B6A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76B6A">
              <w:rPr>
                <w:sz w:val="18"/>
                <w:szCs w:val="18"/>
              </w:rPr>
              <w:t>114,7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6B6A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76B6A">
              <w:rPr>
                <w:sz w:val="18"/>
                <w:szCs w:val="18"/>
              </w:rPr>
              <w:t>88,4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6B6A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76B6A">
              <w:rPr>
                <w:sz w:val="18"/>
                <w:szCs w:val="18"/>
              </w:rPr>
              <w:t>122,7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104,5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107,8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91,2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96,4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92,4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114,6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E6217">
              <w:rPr>
                <w:sz w:val="18"/>
                <w:szCs w:val="18"/>
              </w:rPr>
              <w:t>115,9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92,4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509E3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6B6A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6B6A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94,8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6B6A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85E9D">
              <w:rPr>
                <w:sz w:val="18"/>
                <w:szCs w:val="18"/>
              </w:rPr>
              <w:t>113,8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95,6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102,5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95,0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97,2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251EE9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46332D">
              <w:rPr>
                <w:sz w:val="18"/>
                <w:szCs w:val="18"/>
              </w:rPr>
              <w:t>104,5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446FE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104,4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A72ED9">
              <w:rPr>
                <w:sz w:val="18"/>
                <w:szCs w:val="18"/>
              </w:rPr>
              <w:t>104,3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5139D">
              <w:rPr>
                <w:sz w:val="18"/>
                <w:szCs w:val="18"/>
              </w:rPr>
              <w:t>96,1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EF76B5">
              <w:rPr>
                <w:sz w:val="18"/>
                <w:szCs w:val="18"/>
                <w:lang w:val="en-US"/>
              </w:rPr>
              <w:t>94,3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105,6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F4731F">
              <w:rPr>
                <w:sz w:val="18"/>
                <w:szCs w:val="18"/>
              </w:rPr>
              <w:t>105,8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1A7659">
              <w:rPr>
                <w:sz w:val="18"/>
                <w:szCs w:val="18"/>
              </w:rPr>
              <w:t>94,2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103,6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95,7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106,7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6332D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  <w:r w:rsidRPr="00B4423E">
              <w:rPr>
                <w:sz w:val="18"/>
                <w:szCs w:val="18"/>
                <w:lang w:val="en-US"/>
              </w:rPr>
              <w:t>98,0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72ED9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524930">
              <w:rPr>
                <w:sz w:val="18"/>
                <w:szCs w:val="18"/>
              </w:rPr>
              <w:t>94,2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 w:rsidRPr="00E23EFC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2029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4731F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1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4423E" w:rsidRDefault="00947656" w:rsidP="00B9653D">
            <w:pPr>
              <w:spacing w:line="21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24930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1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Pr="00D4300D" w:rsidRDefault="00947656" w:rsidP="00B9653D">
      <w:pPr>
        <w:widowControl w:val="0"/>
        <w:spacing w:before="120"/>
        <w:ind w:right="57"/>
        <w:jc w:val="both"/>
        <w:rPr>
          <w:i/>
          <w:sz w:val="16"/>
          <w:szCs w:val="16"/>
        </w:rPr>
      </w:pPr>
      <w:r w:rsidRPr="00C213B4">
        <w:rPr>
          <w:i/>
          <w:sz w:val="16"/>
          <w:szCs w:val="16"/>
          <w:lang w:val="en-US"/>
        </w:rPr>
        <w:t>_____________________</w:t>
      </w:r>
      <w:r>
        <w:rPr>
          <w:i/>
          <w:sz w:val="16"/>
          <w:szCs w:val="16"/>
        </w:rPr>
        <w:t>____</w:t>
      </w:r>
    </w:p>
    <w:p w:rsidR="00947656" w:rsidRDefault="00947656" w:rsidP="00B9653D">
      <w:pPr>
        <w:widowControl w:val="0"/>
        <w:spacing w:before="120" w:line="160" w:lineRule="exact"/>
        <w:ind w:right="57"/>
        <w:jc w:val="both"/>
        <w:rPr>
          <w:i/>
          <w:iCs/>
          <w:sz w:val="16"/>
          <w:szCs w:val="20"/>
        </w:rPr>
      </w:pPr>
      <w:r>
        <w:rPr>
          <w:b/>
          <w:i/>
          <w:sz w:val="16"/>
          <w:szCs w:val="20"/>
        </w:rPr>
        <w:t xml:space="preserve">1) </w:t>
      </w:r>
      <w:r w:rsidRPr="00DA5957">
        <w:rPr>
          <w:b/>
          <w:i/>
          <w:sz w:val="16"/>
          <w:szCs w:val="20"/>
        </w:rPr>
        <w:t>На</w:t>
      </w:r>
      <w:r w:rsidRPr="00DA5957">
        <w:rPr>
          <w:b/>
          <w:i/>
          <w:sz w:val="16"/>
          <w:szCs w:val="20"/>
          <w:lang w:val="en-US"/>
        </w:rPr>
        <w:t xml:space="preserve"> </w:t>
      </w:r>
      <w:r w:rsidRPr="00DA5957">
        <w:rPr>
          <w:b/>
          <w:i/>
          <w:sz w:val="16"/>
          <w:szCs w:val="20"/>
        </w:rPr>
        <w:t>товары</w:t>
      </w:r>
      <w:r w:rsidRPr="00DA5957">
        <w:rPr>
          <w:b/>
          <w:i/>
          <w:sz w:val="16"/>
          <w:szCs w:val="20"/>
          <w:lang w:val="en-US"/>
        </w:rPr>
        <w:t xml:space="preserve">, </w:t>
      </w:r>
      <w:r w:rsidRPr="00DA5957">
        <w:rPr>
          <w:b/>
          <w:i/>
          <w:sz w:val="16"/>
          <w:szCs w:val="20"/>
        </w:rPr>
        <w:t>предназначенные</w:t>
      </w:r>
      <w:r w:rsidRPr="00DA5957">
        <w:rPr>
          <w:b/>
          <w:i/>
          <w:sz w:val="16"/>
          <w:szCs w:val="20"/>
          <w:lang w:val="en-US"/>
        </w:rPr>
        <w:t xml:space="preserve"> </w:t>
      </w:r>
      <w:r w:rsidRPr="00DA5957">
        <w:rPr>
          <w:b/>
          <w:i/>
          <w:sz w:val="16"/>
          <w:szCs w:val="20"/>
        </w:rPr>
        <w:t>для</w:t>
      </w:r>
      <w:r w:rsidRPr="00DA5957">
        <w:rPr>
          <w:b/>
          <w:i/>
          <w:sz w:val="16"/>
          <w:szCs w:val="20"/>
          <w:lang w:val="en-US"/>
        </w:rPr>
        <w:t xml:space="preserve"> </w:t>
      </w:r>
      <w:r w:rsidRPr="00DA5957">
        <w:rPr>
          <w:b/>
          <w:i/>
          <w:sz w:val="16"/>
          <w:szCs w:val="20"/>
        </w:rPr>
        <w:t>реализации</w:t>
      </w:r>
      <w:r w:rsidRPr="00DA5957">
        <w:rPr>
          <w:b/>
          <w:i/>
          <w:sz w:val="16"/>
          <w:szCs w:val="20"/>
          <w:lang w:val="en-US"/>
        </w:rPr>
        <w:t xml:space="preserve"> </w:t>
      </w:r>
      <w:r w:rsidRPr="00DA5957">
        <w:rPr>
          <w:b/>
          <w:i/>
          <w:sz w:val="16"/>
          <w:szCs w:val="20"/>
        </w:rPr>
        <w:t>на</w:t>
      </w:r>
      <w:r w:rsidRPr="00DA5957">
        <w:rPr>
          <w:b/>
          <w:i/>
          <w:sz w:val="16"/>
          <w:szCs w:val="20"/>
          <w:lang w:val="en-US"/>
        </w:rPr>
        <w:t xml:space="preserve"> </w:t>
      </w:r>
      <w:r w:rsidRPr="00DA5957">
        <w:rPr>
          <w:b/>
          <w:i/>
          <w:sz w:val="16"/>
          <w:szCs w:val="20"/>
        </w:rPr>
        <w:t>внутреннем</w:t>
      </w:r>
      <w:r w:rsidRPr="00DA5957">
        <w:rPr>
          <w:b/>
          <w:i/>
          <w:sz w:val="16"/>
          <w:szCs w:val="20"/>
          <w:lang w:val="en-US"/>
        </w:rPr>
        <w:t xml:space="preserve"> </w:t>
      </w:r>
      <w:r w:rsidRPr="00DA5957">
        <w:rPr>
          <w:b/>
          <w:i/>
          <w:sz w:val="16"/>
          <w:szCs w:val="20"/>
        </w:rPr>
        <w:t>рынке</w:t>
      </w:r>
      <w:r w:rsidRPr="00DA5957">
        <w:rPr>
          <w:i/>
          <w:sz w:val="16"/>
          <w:szCs w:val="20"/>
          <w:lang w:val="en-US"/>
        </w:rPr>
        <w:t xml:space="preserve"> /</w:t>
      </w:r>
      <w:r w:rsidRPr="00DA5957">
        <w:rPr>
          <w:i/>
          <w:iCs/>
          <w:sz w:val="16"/>
          <w:szCs w:val="20"/>
          <w:lang w:val="en-US"/>
        </w:rPr>
        <w:t xml:space="preserve"> For goods oriented for realization on domestic market.</w:t>
      </w:r>
    </w:p>
    <w:p w:rsidR="00947656" w:rsidRPr="003F0181" w:rsidRDefault="00947656" w:rsidP="00B9653D">
      <w:pPr>
        <w:widowControl w:val="0"/>
        <w:spacing w:before="20" w:line="160" w:lineRule="exact"/>
        <w:ind w:right="57"/>
        <w:jc w:val="both"/>
        <w:rPr>
          <w:i/>
          <w:iCs/>
          <w:sz w:val="16"/>
          <w:szCs w:val="20"/>
        </w:rPr>
      </w:pPr>
    </w:p>
    <w:p w:rsidR="00947656" w:rsidRPr="002C17E8" w:rsidRDefault="00947656" w:rsidP="00B9653D">
      <w:pPr>
        <w:pStyle w:val="Header"/>
        <w:tabs>
          <w:tab w:val="clear" w:pos="4153"/>
          <w:tab w:val="clear" w:pos="8306"/>
        </w:tabs>
        <w:spacing w:before="40" w:line="20" w:lineRule="exact"/>
        <w:rPr>
          <w:i/>
          <w:color w:val="000000"/>
          <w:sz w:val="16"/>
          <w:szCs w:val="16"/>
        </w:rPr>
      </w:pPr>
    </w:p>
    <w:tbl>
      <w:tblPr>
        <w:tblW w:w="14850" w:type="dxa"/>
        <w:tblLayout w:type="fixed"/>
        <w:tblLook w:val="0000"/>
      </w:tblPr>
      <w:tblGrid>
        <w:gridCol w:w="1384"/>
        <w:gridCol w:w="851"/>
        <w:gridCol w:w="850"/>
        <w:gridCol w:w="851"/>
        <w:gridCol w:w="850"/>
        <w:gridCol w:w="851"/>
        <w:gridCol w:w="767"/>
        <w:gridCol w:w="768"/>
        <w:gridCol w:w="768"/>
        <w:gridCol w:w="768"/>
        <w:gridCol w:w="767"/>
        <w:gridCol w:w="768"/>
        <w:gridCol w:w="768"/>
        <w:gridCol w:w="768"/>
        <w:gridCol w:w="767"/>
        <w:gridCol w:w="768"/>
        <w:gridCol w:w="768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F018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3F0181">
              <w:rPr>
                <w:rFonts w:ascii="Arial" w:hAnsi="Arial" w:cs="Arial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Quarters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 w:rsidRPr="003F01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</w:t>
            </w:r>
            <w:r w:rsidRPr="003F01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</w:t>
            </w:r>
            <w:r w:rsidRPr="003F01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</w:t>
            </w:r>
            <w:r w:rsidRPr="003F01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</w:t>
            </w:r>
            <w:r w:rsidRPr="003F01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3F0181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D01D5" w:rsidRDefault="00947656" w:rsidP="00B9653D">
            <w:pPr>
              <w:pStyle w:val="FootnoteText"/>
              <w:spacing w:before="80" w:line="220" w:lineRule="exact"/>
              <w:rPr>
                <w:lang w:val="en-US"/>
              </w:rPr>
            </w:pPr>
            <w:r w:rsidRPr="006C6C46">
              <w:rPr>
                <w:b/>
              </w:rPr>
              <w:t>Обрабатывающие производства</w:t>
            </w:r>
            <w:r>
              <w:rPr>
                <w:lang w:val="en-US"/>
              </w:rPr>
              <w:t xml:space="preserve"> / Manufacturing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85,2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1E6217">
              <w:rPr>
                <w:sz w:val="18"/>
                <w:szCs w:val="18"/>
                <w:lang w:val="en-US"/>
              </w:rPr>
              <w:t>99,3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1E6217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1E6217">
              <w:rPr>
                <w:sz w:val="18"/>
                <w:szCs w:val="18"/>
                <w:lang w:val="en-US"/>
              </w:rPr>
              <w:t>103,7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99,0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101,7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1C6C78">
              <w:rPr>
                <w:color w:val="000000"/>
                <w:sz w:val="18"/>
                <w:szCs w:val="18"/>
                <w:lang w:val="en-US"/>
              </w:rPr>
              <w:t>99,9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91268"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103,1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99,2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36B5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E36B52">
              <w:rPr>
                <w:sz w:val="18"/>
                <w:szCs w:val="18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2D500E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C23678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446FE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72ED9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5139D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EF76B5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2C2861">
              <w:rPr>
                <w:color w:val="000000"/>
                <w:sz w:val="18"/>
                <w:szCs w:val="18"/>
                <w:lang w:val="en-US"/>
              </w:rPr>
              <w:t>101,6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102,7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23678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B4423E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72ED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524930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E23EFC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A20EC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535E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C19EE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4423E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24930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80" w:line="220" w:lineRule="exact"/>
              <w:rPr>
                <w:sz w:val="20"/>
                <w:szCs w:val="20"/>
              </w:rPr>
            </w:pPr>
            <w:r w:rsidRPr="006C6C46">
              <w:rPr>
                <w:b/>
                <w:sz w:val="20"/>
                <w:szCs w:val="20"/>
              </w:rPr>
              <w:t>в том числе: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which</w:t>
            </w:r>
            <w:r w:rsidRPr="008247D3">
              <w:rPr>
                <w:sz w:val="20"/>
                <w:szCs w:val="20"/>
              </w:rPr>
              <w:t>:</w:t>
            </w:r>
          </w:p>
          <w:p w:rsidR="00947656" w:rsidRPr="008247D3" w:rsidRDefault="00947656" w:rsidP="00B9653D">
            <w:pPr>
              <w:spacing w:before="80" w:line="22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</w:rPr>
              <w:t>производство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пищевых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продуктов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6C6C46">
              <w:rPr>
                <w:b/>
                <w:sz w:val="20"/>
                <w:szCs w:val="20"/>
              </w:rPr>
              <w:t>включая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напитки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6C6C46">
              <w:rPr>
                <w:b/>
                <w:sz w:val="20"/>
                <w:szCs w:val="20"/>
              </w:rPr>
              <w:t>и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табака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DB2172">
              <w:rPr>
                <w:sz w:val="20"/>
                <w:szCs w:val="20"/>
                <w:lang w:val="en-US"/>
              </w:rPr>
              <w:t>manufacture of food products, including  beverages</w:t>
            </w:r>
            <w:r>
              <w:rPr>
                <w:sz w:val="20"/>
                <w:szCs w:val="20"/>
                <w:lang w:val="en-US"/>
              </w:rPr>
              <w:t>,</w:t>
            </w:r>
            <w:r w:rsidRPr="00DB2172">
              <w:rPr>
                <w:sz w:val="20"/>
                <w:szCs w:val="20"/>
                <w:lang w:val="en-US"/>
              </w:rPr>
              <w:t xml:space="preserve"> and tobacco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143,8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F411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3F4116">
              <w:rPr>
                <w:sz w:val="18"/>
                <w:szCs w:val="18"/>
              </w:rPr>
              <w:t>99,7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F411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3F4116">
              <w:rPr>
                <w:sz w:val="18"/>
                <w:szCs w:val="18"/>
              </w:rPr>
              <w:t>101,6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F411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3F4116">
              <w:rPr>
                <w:sz w:val="18"/>
                <w:szCs w:val="18"/>
              </w:rPr>
              <w:t>103,8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</w:t>
            </w:r>
            <w:r w:rsidRPr="0066705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101,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4F5D0B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56A07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0</w:t>
            </w:r>
            <w:r w:rsidRPr="00656A07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F411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F411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F411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85E9D">
              <w:rPr>
                <w:sz w:val="18"/>
                <w:szCs w:val="18"/>
              </w:rPr>
              <w:t>101,2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2D500E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C23678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56A07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ED9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EF76B5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100,6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56A60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56A60">
              <w:rPr>
                <w:sz w:val="18"/>
                <w:szCs w:val="18"/>
              </w:rPr>
              <w:t>101,7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1A7659">
              <w:rPr>
                <w:sz w:val="18"/>
                <w:szCs w:val="18"/>
              </w:rPr>
              <w:t>102,8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443E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571F03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72ED9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524930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E23EFC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E5C83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56A60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71F03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24930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Pr="002C17E8" w:rsidRDefault="00947656" w:rsidP="00B9653D">
      <w:pPr>
        <w:pStyle w:val="Header"/>
        <w:tabs>
          <w:tab w:val="clear" w:pos="4153"/>
          <w:tab w:val="clear" w:pos="8306"/>
        </w:tabs>
        <w:spacing w:before="60"/>
        <w:rPr>
          <w:i/>
          <w:color w:val="000000"/>
          <w:sz w:val="16"/>
          <w:szCs w:val="16"/>
        </w:rPr>
      </w:pPr>
    </w:p>
    <w:p w:rsidR="00947656" w:rsidRPr="00667054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rPr>
          <w:sz w:val="12"/>
          <w:szCs w:val="12"/>
        </w:rPr>
      </w:pPr>
      <w:r w:rsidRPr="00667054">
        <w:rPr>
          <w:sz w:val="12"/>
          <w:szCs w:val="12"/>
        </w:rPr>
        <w:br w:type="page"/>
      </w:r>
    </w:p>
    <w:tbl>
      <w:tblPr>
        <w:tblW w:w="14850" w:type="dxa"/>
        <w:tblLayout w:type="fixed"/>
        <w:tblLook w:val="0000"/>
      </w:tblPr>
      <w:tblGrid>
        <w:gridCol w:w="1384"/>
        <w:gridCol w:w="851"/>
        <w:gridCol w:w="850"/>
        <w:gridCol w:w="851"/>
        <w:gridCol w:w="850"/>
        <w:gridCol w:w="851"/>
        <w:gridCol w:w="767"/>
        <w:gridCol w:w="768"/>
        <w:gridCol w:w="768"/>
        <w:gridCol w:w="768"/>
        <w:gridCol w:w="767"/>
        <w:gridCol w:w="768"/>
        <w:gridCol w:w="768"/>
        <w:gridCol w:w="768"/>
        <w:gridCol w:w="767"/>
        <w:gridCol w:w="768"/>
        <w:gridCol w:w="768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2B31F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2B31FC">
              <w:rPr>
                <w:rFonts w:ascii="Arial" w:hAnsi="Arial" w:cs="Arial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Quarters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 w:rsidRPr="002B31F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</w:t>
            </w:r>
            <w:r w:rsidRPr="002B31F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</w:t>
            </w:r>
            <w:r w:rsidRPr="002B31F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</w:t>
            </w:r>
            <w:r w:rsidRPr="002B31F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</w:t>
            </w:r>
            <w:r w:rsidRPr="002B31F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623535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D01D5" w:rsidRDefault="00947656" w:rsidP="00B9653D">
            <w:pPr>
              <w:spacing w:before="80" w:line="22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</w:rPr>
              <w:t>текстильное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и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швейное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производство</w:t>
            </w:r>
            <w:r w:rsidRPr="008247D3">
              <w:rPr>
                <w:sz w:val="20"/>
                <w:szCs w:val="20"/>
                <w:lang w:val="en-US"/>
              </w:rPr>
              <w:t xml:space="preserve"> </w:t>
            </w:r>
            <w:r w:rsidRPr="007C2091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DB2172">
              <w:rPr>
                <w:sz w:val="20"/>
                <w:szCs w:val="20"/>
                <w:lang w:val="en-US"/>
              </w:rPr>
              <w:t>manufacture of textiles and textile products</w:t>
            </w:r>
          </w:p>
        </w:tc>
      </w:tr>
      <w:tr w:rsidR="00947656" w:rsidRPr="007C2091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147,6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118,2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107,4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108,3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105,2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107,7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104,3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102,6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103,0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102,8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119,5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209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C2091">
              <w:rPr>
                <w:sz w:val="18"/>
                <w:szCs w:val="18"/>
                <w:lang w:val="en-US"/>
              </w:rPr>
              <w:t>106,3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C2091">
              <w:rPr>
                <w:sz w:val="18"/>
                <w:szCs w:val="18"/>
                <w:lang w:val="en-US"/>
              </w:rPr>
              <w:t>1</w:t>
            </w:r>
            <w:r w:rsidRPr="00667054">
              <w:rPr>
                <w:sz w:val="18"/>
                <w:szCs w:val="18"/>
              </w:rPr>
              <w:t>03,7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A6110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DA6110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8766B7">
              <w:rPr>
                <w:sz w:val="18"/>
                <w:szCs w:val="18"/>
              </w:rPr>
              <w:t>98,8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8766B7">
              <w:rPr>
                <w:sz w:val="18"/>
                <w:szCs w:val="18"/>
              </w:rPr>
              <w:t>100,0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8766B7">
              <w:rPr>
                <w:sz w:val="18"/>
                <w:szCs w:val="18"/>
              </w:rPr>
              <w:t>100,9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</w:t>
            </w:r>
            <w:r w:rsidRPr="00667054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F5D0B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102,8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85E9D">
              <w:rPr>
                <w:sz w:val="18"/>
                <w:szCs w:val="18"/>
              </w:rPr>
              <w:t>100,8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2D500E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C23678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A1ECC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EF76B5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14CA9">
              <w:rPr>
                <w:sz w:val="18"/>
                <w:szCs w:val="18"/>
              </w:rPr>
              <w:t>101,4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1A7659">
              <w:rPr>
                <w:sz w:val="18"/>
                <w:szCs w:val="18"/>
              </w:rPr>
              <w:t>100,8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</w:t>
            </w:r>
            <w:r w:rsidRPr="007D53F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443E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571F03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A1EC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E23EFC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E5C83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14CA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71F03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D01D5" w:rsidRDefault="00947656" w:rsidP="00B9653D">
            <w:pPr>
              <w:spacing w:before="120" w:line="22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</w:rPr>
              <w:t>производство кожи, изделий из кожи и производство обуви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DB2172">
              <w:rPr>
                <w:sz w:val="20"/>
                <w:szCs w:val="20"/>
                <w:lang w:val="en-US"/>
              </w:rPr>
              <w:t>manufacture of leather, leather products and footwear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168,0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8C69FF"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108,3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793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4F5D0B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696F6C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07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99,1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99,0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99,0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F22F17">
              <w:rPr>
                <w:sz w:val="18"/>
                <w:szCs w:val="18"/>
              </w:rPr>
              <w:t>100,0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C23678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A1ECC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EF76B5">
              <w:rPr>
                <w:sz w:val="18"/>
                <w:szCs w:val="18"/>
                <w:lang w:val="en-US"/>
              </w:rPr>
              <w:t>98,7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14CA9">
              <w:rPr>
                <w:sz w:val="18"/>
                <w:szCs w:val="18"/>
              </w:rPr>
              <w:t>102,4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443E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571F03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A1EC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  <w:r w:rsidRPr="00E23EFC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E5C83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14CA9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71F03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Pr="00A42AE0" w:rsidRDefault="00947656" w:rsidP="00B9653D">
      <w:pPr>
        <w:pStyle w:val="Header"/>
        <w:tabs>
          <w:tab w:val="clear" w:pos="4153"/>
          <w:tab w:val="clear" w:pos="8306"/>
        </w:tabs>
        <w:spacing w:before="60"/>
        <w:rPr>
          <w:i/>
          <w:color w:val="000000"/>
          <w:sz w:val="18"/>
          <w:szCs w:val="18"/>
        </w:rPr>
      </w:pPr>
    </w:p>
    <w:p w:rsidR="00947656" w:rsidRPr="00667054" w:rsidRDefault="00947656" w:rsidP="00B9653D">
      <w:pPr>
        <w:pStyle w:val="Header"/>
        <w:tabs>
          <w:tab w:val="clear" w:pos="4153"/>
          <w:tab w:val="clear" w:pos="8306"/>
        </w:tabs>
        <w:rPr>
          <w:sz w:val="10"/>
          <w:szCs w:val="10"/>
        </w:rPr>
      </w:pPr>
      <w:r w:rsidRPr="00667054">
        <w:rPr>
          <w:sz w:val="10"/>
          <w:szCs w:val="10"/>
        </w:rPr>
        <w:br w:type="page"/>
      </w:r>
    </w:p>
    <w:tbl>
      <w:tblPr>
        <w:tblW w:w="14850" w:type="dxa"/>
        <w:tblLayout w:type="fixed"/>
        <w:tblLook w:val="0000"/>
      </w:tblPr>
      <w:tblGrid>
        <w:gridCol w:w="1384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pStyle w:val="FootnoteText"/>
              <w:spacing w:before="120" w:line="170" w:lineRule="exact"/>
            </w:pPr>
            <w:r w:rsidRPr="006C6C46">
              <w:rPr>
                <w:b/>
              </w:rPr>
              <w:t>обработка древесины и производство изделий из дерева</w:t>
            </w:r>
            <w:r w:rsidRPr="008247D3">
              <w:t xml:space="preserve"> </w:t>
            </w:r>
            <w:r>
              <w:br/>
            </w:r>
            <w:r w:rsidRPr="008247D3">
              <w:t xml:space="preserve">/ </w:t>
            </w:r>
            <w:r w:rsidRPr="00DB2172">
              <w:rPr>
                <w:lang w:val="en-US"/>
              </w:rPr>
              <w:t>manufacture</w:t>
            </w:r>
            <w:r w:rsidRPr="008247D3">
              <w:t xml:space="preserve"> </w:t>
            </w:r>
            <w:r w:rsidRPr="00DB2172">
              <w:rPr>
                <w:lang w:val="en-US"/>
              </w:rPr>
              <w:t>of</w:t>
            </w:r>
            <w:r w:rsidRPr="008247D3">
              <w:t xml:space="preserve"> </w:t>
            </w:r>
            <w:r w:rsidRPr="00DB2172">
              <w:rPr>
                <w:lang w:val="en-US"/>
              </w:rPr>
              <w:t>wood</w:t>
            </w:r>
            <w:r w:rsidRPr="008247D3">
              <w:t xml:space="preserve"> </w:t>
            </w:r>
            <w:r w:rsidRPr="00DB2172">
              <w:rPr>
                <w:lang w:val="en-US"/>
              </w:rPr>
              <w:t>and</w:t>
            </w:r>
            <w:r w:rsidRPr="008247D3">
              <w:t xml:space="preserve"> </w:t>
            </w:r>
            <w:r w:rsidRPr="00DB2172">
              <w:rPr>
                <w:lang w:val="en-US"/>
              </w:rPr>
              <w:t>wood</w:t>
            </w:r>
            <w:r w:rsidRPr="008247D3">
              <w:t xml:space="preserve"> </w:t>
            </w:r>
            <w:r w:rsidRPr="00DB2172">
              <w:rPr>
                <w:lang w:val="en-US"/>
              </w:rPr>
              <w:t>products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147,7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8C69F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</w:t>
            </w:r>
            <w:r w:rsidRPr="008C69F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793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</w:t>
            </w:r>
            <w:r w:rsidRPr="00DB484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4F5D0B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96F6C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0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104,0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F22F17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46B5D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170E3A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963F54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3A68C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443E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D50425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70E3A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E23EFC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E5C83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68C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042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pStyle w:val="FootnoteText"/>
              <w:autoSpaceDE w:val="0"/>
              <w:autoSpaceDN w:val="0"/>
              <w:spacing w:before="120" w:line="170" w:lineRule="exact"/>
            </w:pPr>
            <w:r w:rsidRPr="006C6C46">
              <w:rPr>
                <w:b/>
              </w:rPr>
              <w:t>целлюлозно-бумажное производство; издательская и полиграфическая деятельность</w:t>
            </w:r>
            <w:r w:rsidRPr="008247D3">
              <w:t xml:space="preserve"> </w:t>
            </w:r>
            <w:r>
              <w:br/>
            </w:r>
            <w:r w:rsidRPr="008247D3">
              <w:t xml:space="preserve">/ </w:t>
            </w:r>
            <w:r w:rsidRPr="00DB2172">
              <w:rPr>
                <w:lang w:val="en-US"/>
              </w:rPr>
              <w:t>manufacture</w:t>
            </w:r>
            <w:r w:rsidRPr="008247D3">
              <w:t xml:space="preserve"> </w:t>
            </w:r>
            <w:r w:rsidRPr="00DB2172">
              <w:rPr>
                <w:lang w:val="en-US"/>
              </w:rPr>
              <w:t>of</w:t>
            </w:r>
            <w:r w:rsidRPr="008247D3">
              <w:t xml:space="preserve"> </w:t>
            </w:r>
            <w:r w:rsidRPr="00DB2172">
              <w:rPr>
                <w:lang w:val="en-US"/>
              </w:rPr>
              <w:t>pulp</w:t>
            </w:r>
            <w:r w:rsidRPr="008247D3">
              <w:t xml:space="preserve">, </w:t>
            </w:r>
            <w:r w:rsidRPr="00DB2172">
              <w:rPr>
                <w:lang w:val="en-US"/>
              </w:rPr>
              <w:t>paper</w:t>
            </w:r>
            <w:r w:rsidRPr="008247D3">
              <w:t xml:space="preserve"> </w:t>
            </w:r>
            <w:r w:rsidRPr="00DB2172">
              <w:rPr>
                <w:lang w:val="en-US"/>
              </w:rPr>
              <w:t>and</w:t>
            </w:r>
            <w:r w:rsidRPr="008247D3">
              <w:t xml:space="preserve"> </w:t>
            </w:r>
            <w:r w:rsidRPr="00DB2172">
              <w:rPr>
                <w:lang w:val="en-US"/>
              </w:rPr>
              <w:t>paper  products</w:t>
            </w:r>
            <w:r w:rsidRPr="008247D3">
              <w:t xml:space="preserve">; </w:t>
            </w:r>
            <w:r w:rsidRPr="00DB2172">
              <w:rPr>
                <w:lang w:val="en-US"/>
              </w:rPr>
              <w:t>publishing</w:t>
            </w:r>
            <w:r w:rsidRPr="008247D3">
              <w:t xml:space="preserve"> </w:t>
            </w:r>
            <w:r w:rsidRPr="00DB2172">
              <w:rPr>
                <w:lang w:val="en-US"/>
              </w:rPr>
              <w:t>and</w:t>
            </w:r>
            <w:r w:rsidRPr="008247D3">
              <w:t xml:space="preserve"> </w:t>
            </w:r>
            <w:r w:rsidRPr="00DB2172">
              <w:rPr>
                <w:lang w:val="en-US"/>
              </w:rPr>
              <w:t>printing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187,7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99,</w:t>
            </w:r>
            <w:r w:rsidRPr="00667054">
              <w:rPr>
                <w:sz w:val="18"/>
                <w:szCs w:val="18"/>
              </w:rPr>
              <w:t>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8C69FF">
              <w:rPr>
                <w:sz w:val="18"/>
                <w:szCs w:val="18"/>
              </w:rPr>
              <w:t>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</w:t>
            </w:r>
            <w:r w:rsidRPr="0066705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793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99,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4F5D0B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103,7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103,5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98,9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11D33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70C3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170E3A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98,9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963F54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3A68C4">
              <w:rPr>
                <w:sz w:val="18"/>
                <w:szCs w:val="18"/>
              </w:rPr>
              <w:t>100,1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D50425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70E3A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E23EFC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9470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68C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042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23EF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spacing w:before="60" w:line="260" w:lineRule="exact"/>
        <w:rPr>
          <w:color w:val="000000"/>
          <w:sz w:val="18"/>
          <w:szCs w:val="18"/>
        </w:rPr>
      </w:pPr>
    </w:p>
    <w:p w:rsidR="00947656" w:rsidRPr="003F0181" w:rsidRDefault="00947656" w:rsidP="00B9653D">
      <w:pPr>
        <w:pStyle w:val="Header"/>
        <w:tabs>
          <w:tab w:val="clear" w:pos="4153"/>
          <w:tab w:val="clear" w:pos="8306"/>
        </w:tabs>
        <w:spacing w:before="60" w:line="260" w:lineRule="exact"/>
        <w:rPr>
          <w:color w:val="000000"/>
          <w:sz w:val="18"/>
          <w:szCs w:val="18"/>
        </w:rPr>
      </w:pPr>
    </w:p>
    <w:p w:rsidR="00947656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ind w:left="720"/>
        <w:rPr>
          <w:i/>
          <w:color w:val="000000"/>
          <w:sz w:val="16"/>
          <w:szCs w:val="16"/>
        </w:rPr>
      </w:pPr>
    </w:p>
    <w:tbl>
      <w:tblPr>
        <w:tblW w:w="14850" w:type="dxa"/>
        <w:tblLayout w:type="fixed"/>
        <w:tblLook w:val="0000"/>
      </w:tblPr>
      <w:tblGrid>
        <w:gridCol w:w="108"/>
        <w:gridCol w:w="1276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7054">
              <w:rPr>
                <w:sz w:val="10"/>
                <w:szCs w:val="10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0E36" w:rsidRDefault="00947656" w:rsidP="00B9653D">
            <w:pPr>
              <w:pStyle w:val="FootnoteText"/>
              <w:spacing w:before="240" w:line="320" w:lineRule="exact"/>
              <w:rPr>
                <w:lang w:val="en-US"/>
              </w:rPr>
            </w:pPr>
            <w:r w:rsidRPr="006C6C46">
              <w:rPr>
                <w:b/>
              </w:rPr>
              <w:t>производство</w:t>
            </w:r>
            <w:r w:rsidRPr="006C6C46">
              <w:rPr>
                <w:b/>
                <w:lang w:val="en-US"/>
              </w:rPr>
              <w:t xml:space="preserve"> </w:t>
            </w:r>
            <w:r w:rsidRPr="006C6C46">
              <w:rPr>
                <w:b/>
              </w:rPr>
              <w:t>кокса</w:t>
            </w:r>
            <w:r w:rsidRPr="006C6C46">
              <w:rPr>
                <w:b/>
                <w:lang w:val="en-US"/>
              </w:rPr>
              <w:t xml:space="preserve">, </w:t>
            </w:r>
            <w:r w:rsidRPr="006C6C46">
              <w:rPr>
                <w:b/>
              </w:rPr>
              <w:t>нефтепродуктов</w:t>
            </w:r>
            <w:r>
              <w:rPr>
                <w:lang w:val="en-US"/>
              </w:rPr>
              <w:t xml:space="preserve"> </w:t>
            </w:r>
            <w:r w:rsidRPr="007C2091">
              <w:rPr>
                <w:lang w:val="en-US"/>
              </w:rPr>
              <w:br/>
            </w:r>
            <w:r>
              <w:rPr>
                <w:lang w:val="en-US"/>
              </w:rPr>
              <w:t xml:space="preserve">/ </w:t>
            </w:r>
            <w:r w:rsidRPr="00DB2172">
              <w:rPr>
                <w:lang w:val="en-US"/>
              </w:rPr>
              <w:t>manufacture of coke and refined petroleum products</w:t>
            </w: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327,8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115,4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144,4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165,4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118,9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105,7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106,0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114,4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114,9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116,5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117,4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143,7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247D3">
              <w:rPr>
                <w:sz w:val="18"/>
                <w:szCs w:val="18"/>
                <w:lang w:val="en-US"/>
              </w:rPr>
              <w:t>10</w:t>
            </w:r>
            <w:r w:rsidRPr="00667054">
              <w:rPr>
                <w:sz w:val="18"/>
                <w:szCs w:val="18"/>
              </w:rPr>
              <w:t>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83,2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153,0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153,7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82,3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143,4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72,7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98,3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114,4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98,3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50F0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F5D0B">
              <w:rPr>
                <w:sz w:val="18"/>
                <w:szCs w:val="18"/>
                <w:lang w:val="en-US"/>
              </w:rPr>
              <w:t>106,4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6F6C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5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104,0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97,7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98,3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111,9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96,8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96,6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98,2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71E7B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46B5D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F336E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98,7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963F54">
              <w:rPr>
                <w:sz w:val="18"/>
                <w:szCs w:val="18"/>
                <w:lang w:val="en-US"/>
              </w:rPr>
              <w:t>98,9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5F3A60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103,9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106,5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96,9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32BA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109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F336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E25C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gridBefore w:val="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F3A60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7109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line="20" w:lineRule="exact"/>
      </w:pPr>
      <w:r>
        <w:br w:type="page"/>
      </w:r>
    </w:p>
    <w:tbl>
      <w:tblPr>
        <w:tblW w:w="14850" w:type="dxa"/>
        <w:tblLayout w:type="fixed"/>
        <w:tblLook w:val="0000"/>
      </w:tblPr>
      <w:tblGrid>
        <w:gridCol w:w="1276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7054">
              <w:rPr>
                <w:sz w:val="10"/>
                <w:szCs w:val="10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240" w:line="32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химическое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производство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C2091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/</w:t>
            </w:r>
            <w:r w:rsidRPr="00DB2172">
              <w:rPr>
                <w:sz w:val="20"/>
                <w:szCs w:val="20"/>
                <w:lang w:val="en-US"/>
              </w:rPr>
              <w:t xml:space="preserve"> manufacture of chemical products</w:t>
            </w: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157,8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114,3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109,4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114,4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105,0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105,2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107,4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133,0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108,6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247D3">
              <w:rPr>
                <w:sz w:val="18"/>
                <w:szCs w:val="18"/>
                <w:lang w:val="en-US"/>
              </w:rPr>
              <w:t>1</w:t>
            </w:r>
            <w:r w:rsidRPr="007C2091">
              <w:rPr>
                <w:sz w:val="18"/>
                <w:szCs w:val="18"/>
                <w:lang w:val="en-US"/>
              </w:rPr>
              <w:t>0</w:t>
            </w:r>
            <w:r w:rsidRPr="00667054">
              <w:rPr>
                <w:sz w:val="18"/>
                <w:szCs w:val="18"/>
              </w:rPr>
              <w:t>7,5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76,3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100,</w:t>
            </w:r>
            <w:r w:rsidRPr="0066705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97,2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1</w:t>
            </w:r>
            <w:r w:rsidRPr="00667054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621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C69F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1</w:t>
            </w:r>
            <w:r w:rsidRPr="008C69F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5002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100,1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71E7B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46B5D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961E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500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DF336E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5139D">
              <w:rPr>
                <w:sz w:val="18"/>
                <w:szCs w:val="18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963F54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B5511">
              <w:rPr>
                <w:sz w:val="18"/>
                <w:szCs w:val="18"/>
              </w:rPr>
              <w:t>103,0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103,2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102,3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6B5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1095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F336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1640C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C6FDA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E25C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B551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7109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spacing w:before="60"/>
        <w:rPr>
          <w:sz w:val="10"/>
          <w:szCs w:val="10"/>
        </w:rPr>
      </w:pPr>
    </w:p>
    <w:p w:rsidR="00947656" w:rsidRDefault="00947656" w:rsidP="00B9653D">
      <w:pPr>
        <w:pStyle w:val="Header"/>
        <w:tabs>
          <w:tab w:val="clear" w:pos="4153"/>
          <w:tab w:val="clear" w:pos="8306"/>
        </w:tabs>
        <w:spacing w:before="60"/>
        <w:rPr>
          <w:sz w:val="10"/>
          <w:szCs w:val="10"/>
        </w:rPr>
        <w:sectPr w:rsidR="00947656" w:rsidSect="00B9653D">
          <w:headerReference w:type="even" r:id="rId7"/>
          <w:headerReference w:type="default" r:id="rId8"/>
          <w:pgSz w:w="16838" w:h="11906" w:orient="landscape" w:code="9"/>
          <w:pgMar w:top="851" w:right="1134" w:bottom="851" w:left="1134" w:header="709" w:footer="709" w:gutter="0"/>
          <w:pgNumType w:start="136"/>
          <w:cols w:space="708"/>
          <w:docGrid w:linePitch="360"/>
        </w:sectPr>
      </w:pPr>
    </w:p>
    <w:p w:rsidR="00947656" w:rsidRPr="00667054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rPr>
          <w:sz w:val="10"/>
          <w:szCs w:val="10"/>
        </w:rPr>
      </w:pPr>
    </w:p>
    <w:tbl>
      <w:tblPr>
        <w:tblW w:w="14850" w:type="dxa"/>
        <w:tblLayout w:type="fixed"/>
        <w:tblLook w:val="0000"/>
      </w:tblPr>
      <w:tblGrid>
        <w:gridCol w:w="1276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0E36" w:rsidRDefault="00947656" w:rsidP="00B9653D">
            <w:pPr>
              <w:pStyle w:val="FootnoteText"/>
              <w:spacing w:before="240" w:line="320" w:lineRule="exact"/>
              <w:rPr>
                <w:lang w:val="en-US"/>
              </w:rPr>
            </w:pPr>
            <w:r w:rsidRPr="006C6C46">
              <w:rPr>
                <w:b/>
              </w:rPr>
              <w:t xml:space="preserve">производство резиновых и пластмассовых изделий  </w:t>
            </w:r>
            <w:r w:rsidRPr="006C6C46">
              <w:rPr>
                <w:b/>
              </w:rPr>
              <w:br/>
            </w:r>
            <w:r>
              <w:rPr>
                <w:lang w:val="en-US"/>
              </w:rPr>
              <w:t xml:space="preserve">/ </w:t>
            </w:r>
            <w:r w:rsidRPr="007F21D9">
              <w:rPr>
                <w:lang w:val="en-US"/>
              </w:rPr>
              <w:t>manufacture of rubber and plastics products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164,3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C69FF"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99,</w:t>
            </w:r>
            <w:r w:rsidRPr="00667054">
              <w:rPr>
                <w:sz w:val="18"/>
                <w:szCs w:val="18"/>
              </w:rPr>
              <w:t>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F5D0B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6F6C">
              <w:rPr>
                <w:sz w:val="18"/>
                <w:szCs w:val="18"/>
                <w:lang w:val="en-US"/>
              </w:rPr>
              <w:t>100,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100,5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100,1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A3A2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A3A26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7641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1D3D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F336E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963F54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995A78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32BA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109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F336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114E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95A7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7109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line="20" w:lineRule="exact"/>
      </w:pPr>
      <w:r>
        <w:br w:type="page"/>
      </w:r>
    </w:p>
    <w:tbl>
      <w:tblPr>
        <w:tblW w:w="14850" w:type="dxa"/>
        <w:tblLayout w:type="fixed"/>
        <w:tblLook w:val="0000"/>
      </w:tblPr>
      <w:tblGrid>
        <w:gridCol w:w="1276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240" w:line="320" w:lineRule="exact"/>
              <w:rPr>
                <w:sz w:val="20"/>
                <w:szCs w:val="20"/>
              </w:rPr>
            </w:pPr>
            <w:r w:rsidRPr="006C6C46">
              <w:rPr>
                <w:b/>
                <w:sz w:val="20"/>
                <w:szCs w:val="20"/>
              </w:rPr>
              <w:t xml:space="preserve">производство прочих неметаллических минеральных продуктов </w:t>
            </w:r>
            <w:r w:rsidRPr="006C6C46">
              <w:rPr>
                <w:b/>
                <w:sz w:val="20"/>
                <w:szCs w:val="20"/>
              </w:rPr>
              <w:br/>
            </w:r>
            <w:r w:rsidRPr="008247D3">
              <w:rPr>
                <w:sz w:val="20"/>
                <w:szCs w:val="20"/>
              </w:rPr>
              <w:t xml:space="preserve">/ </w:t>
            </w:r>
            <w:r w:rsidRPr="007F21D9">
              <w:rPr>
                <w:sz w:val="20"/>
                <w:szCs w:val="20"/>
                <w:lang w:val="en-US"/>
              </w:rPr>
              <w:t>manufacture</w:t>
            </w:r>
            <w:r w:rsidRPr="008247D3">
              <w:rPr>
                <w:sz w:val="20"/>
                <w:szCs w:val="20"/>
              </w:rPr>
              <w:t xml:space="preserve"> </w:t>
            </w:r>
            <w:r w:rsidRPr="007F21D9">
              <w:rPr>
                <w:sz w:val="20"/>
                <w:szCs w:val="20"/>
                <w:lang w:val="en-US"/>
              </w:rPr>
              <w:t>of</w:t>
            </w:r>
            <w:r w:rsidRPr="008247D3">
              <w:rPr>
                <w:sz w:val="20"/>
                <w:szCs w:val="20"/>
              </w:rPr>
              <w:t xml:space="preserve"> </w:t>
            </w:r>
            <w:r w:rsidRPr="007F21D9">
              <w:rPr>
                <w:sz w:val="20"/>
                <w:szCs w:val="20"/>
                <w:lang w:val="en-US"/>
              </w:rPr>
              <w:t>other</w:t>
            </w:r>
            <w:r w:rsidRPr="008247D3">
              <w:rPr>
                <w:sz w:val="20"/>
                <w:szCs w:val="20"/>
              </w:rPr>
              <w:t xml:space="preserve"> </w:t>
            </w:r>
            <w:r w:rsidRPr="007F21D9">
              <w:rPr>
                <w:sz w:val="20"/>
                <w:szCs w:val="20"/>
                <w:lang w:val="en-US"/>
              </w:rPr>
              <w:t>non</w:t>
            </w:r>
            <w:r w:rsidRPr="008247D3">
              <w:rPr>
                <w:sz w:val="20"/>
                <w:szCs w:val="20"/>
              </w:rPr>
              <w:t>-</w:t>
            </w:r>
            <w:r w:rsidRPr="007F21D9">
              <w:rPr>
                <w:sz w:val="20"/>
                <w:szCs w:val="20"/>
                <w:lang w:val="en-US"/>
              </w:rPr>
              <w:t>metallic</w:t>
            </w:r>
            <w:r w:rsidRPr="008247D3">
              <w:rPr>
                <w:sz w:val="20"/>
                <w:szCs w:val="20"/>
              </w:rPr>
              <w:t xml:space="preserve"> </w:t>
            </w:r>
            <w:r w:rsidRPr="007F21D9">
              <w:rPr>
                <w:sz w:val="20"/>
                <w:szCs w:val="20"/>
                <w:lang w:val="en-US"/>
              </w:rPr>
              <w:t>mineral</w:t>
            </w:r>
            <w:r w:rsidRPr="008247D3">
              <w:rPr>
                <w:sz w:val="20"/>
                <w:szCs w:val="20"/>
              </w:rPr>
              <w:t xml:space="preserve"> </w:t>
            </w:r>
            <w:r w:rsidRPr="007F21D9">
              <w:rPr>
                <w:sz w:val="20"/>
                <w:szCs w:val="20"/>
                <w:lang w:val="en-US"/>
              </w:rPr>
              <w:t>products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140,5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140,7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131,1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  <w:r w:rsidRPr="008C69F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F5D0B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6F6C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1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01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100,9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98,9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7641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1D3D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F5D0B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F336E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54EB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995A78">
              <w:rPr>
                <w:sz w:val="18"/>
                <w:szCs w:val="18"/>
              </w:rPr>
              <w:t>99,9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56A60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56A60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1A7659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E785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62199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F336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114E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95A7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56A60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A765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219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Pr="00F83954" w:rsidRDefault="00947656" w:rsidP="00B9653D">
      <w:pPr>
        <w:spacing w:before="60" w:line="240" w:lineRule="exact"/>
        <w:rPr>
          <w:i/>
          <w:color w:val="000000"/>
          <w:sz w:val="16"/>
          <w:szCs w:val="16"/>
        </w:rPr>
      </w:pPr>
    </w:p>
    <w:p w:rsidR="00947656" w:rsidRPr="00135218" w:rsidRDefault="00947656" w:rsidP="00B9653D">
      <w:pPr>
        <w:spacing w:after="120" w:line="240" w:lineRule="exact"/>
        <w:rPr>
          <w:i/>
          <w:color w:val="000000"/>
          <w:sz w:val="16"/>
          <w:szCs w:val="16"/>
        </w:rPr>
      </w:pPr>
    </w:p>
    <w:p w:rsidR="00947656" w:rsidRDefault="00947656" w:rsidP="00B9653D">
      <w:pPr>
        <w:spacing w:line="200" w:lineRule="exact"/>
        <w:ind w:right="-113"/>
        <w:jc w:val="center"/>
        <w:rPr>
          <w:i/>
          <w:color w:val="FF0000"/>
          <w:sz w:val="16"/>
          <w:szCs w:val="16"/>
        </w:rPr>
        <w:sectPr w:rsidR="00947656" w:rsidSect="00B9653D">
          <w:pgSz w:w="16838" w:h="11906" w:orient="landscape" w:code="9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14850" w:type="dxa"/>
        <w:tblLayout w:type="fixed"/>
        <w:tblLook w:val="0000"/>
      </w:tblPr>
      <w:tblGrid>
        <w:gridCol w:w="1276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8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4448">
              <w:rPr>
                <w:i/>
                <w:color w:val="FF0000"/>
                <w:sz w:val="16"/>
                <w:szCs w:val="16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pStyle w:val="FootnoteText"/>
              <w:spacing w:before="120" w:after="120" w:line="170" w:lineRule="exact"/>
            </w:pPr>
            <w:r w:rsidRPr="006C6C46">
              <w:rPr>
                <w:b/>
              </w:rPr>
              <w:t>металлургическое производство и производство готовых металлических изделий</w:t>
            </w:r>
            <w:r w:rsidRPr="008247D3">
              <w:t xml:space="preserve"> </w:t>
            </w:r>
            <w:r>
              <w:br/>
            </w:r>
            <w:r w:rsidRPr="008247D3">
              <w:t xml:space="preserve">/ </w:t>
            </w:r>
            <w:r w:rsidRPr="007F21D9">
              <w:rPr>
                <w:lang w:val="en-US"/>
              </w:rPr>
              <w:t>manufacture</w:t>
            </w:r>
            <w:r w:rsidRPr="008247D3">
              <w:t xml:space="preserve"> </w:t>
            </w:r>
            <w:r w:rsidRPr="007F21D9">
              <w:rPr>
                <w:lang w:val="en-US"/>
              </w:rPr>
              <w:t>of</w:t>
            </w:r>
            <w:r w:rsidRPr="008247D3">
              <w:t xml:space="preserve"> </w:t>
            </w:r>
            <w:r w:rsidRPr="007F21D9">
              <w:rPr>
                <w:lang w:val="en-US"/>
              </w:rPr>
              <w:t>basic</w:t>
            </w:r>
            <w:r w:rsidRPr="008247D3">
              <w:t xml:space="preserve"> </w:t>
            </w:r>
            <w:r w:rsidRPr="007F21D9">
              <w:rPr>
                <w:lang w:val="en-US"/>
              </w:rPr>
              <w:t>metals</w:t>
            </w:r>
            <w:r w:rsidRPr="008247D3">
              <w:t xml:space="preserve"> </w:t>
            </w:r>
            <w:r w:rsidRPr="007F21D9">
              <w:rPr>
                <w:lang w:val="en-US"/>
              </w:rPr>
              <w:t>and</w:t>
            </w:r>
            <w:r w:rsidRPr="008247D3">
              <w:t xml:space="preserve"> </w:t>
            </w:r>
            <w:r w:rsidRPr="007F21D9">
              <w:rPr>
                <w:lang w:val="en-US"/>
              </w:rPr>
              <w:t>fabricated</w:t>
            </w:r>
            <w:r w:rsidRPr="008247D3">
              <w:t xml:space="preserve"> </w:t>
            </w:r>
            <w:r w:rsidRPr="007F21D9">
              <w:rPr>
                <w:lang w:val="en-US"/>
              </w:rPr>
              <w:t> metal</w:t>
            </w:r>
            <w:r w:rsidRPr="008247D3">
              <w:t xml:space="preserve"> </w:t>
            </w:r>
            <w:r w:rsidRPr="007F21D9">
              <w:rPr>
                <w:lang w:val="en-US"/>
              </w:rPr>
              <w:t>products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206,9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137,4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98,8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98,5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8C69F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100,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3A469E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96F6C">
              <w:rPr>
                <w:sz w:val="18"/>
                <w:szCs w:val="18"/>
                <w:lang w:val="en-US"/>
              </w:rPr>
              <w:t>98,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97,2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99,7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97,4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98,8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99,1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477641">
              <w:rPr>
                <w:sz w:val="18"/>
                <w:szCs w:val="18"/>
              </w:rPr>
              <w:t>98,5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61D3D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A0430B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654EB">
              <w:rPr>
                <w:sz w:val="18"/>
                <w:szCs w:val="18"/>
                <w:lang w:val="en-US"/>
              </w:rPr>
              <w:t>98,7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5D4813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4C75D8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98,8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E7858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762199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0430B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114E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D4813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75D8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219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0E36" w:rsidRDefault="00947656" w:rsidP="00B9653D">
            <w:pPr>
              <w:pStyle w:val="FootnoteText"/>
              <w:spacing w:before="120" w:after="120" w:line="170" w:lineRule="exact"/>
              <w:rPr>
                <w:lang w:val="en-US"/>
              </w:rPr>
            </w:pPr>
            <w:r w:rsidRPr="006C6C46">
              <w:rPr>
                <w:b/>
              </w:rPr>
              <w:t>производство</w:t>
            </w:r>
            <w:r w:rsidRPr="006C6C46">
              <w:rPr>
                <w:b/>
                <w:lang w:val="en-US"/>
              </w:rPr>
              <w:t xml:space="preserve"> </w:t>
            </w:r>
            <w:r w:rsidRPr="006C6C46">
              <w:rPr>
                <w:b/>
              </w:rPr>
              <w:t>машин</w:t>
            </w:r>
            <w:r w:rsidRPr="006C6C46">
              <w:rPr>
                <w:b/>
                <w:lang w:val="en-US"/>
              </w:rPr>
              <w:t xml:space="preserve"> </w:t>
            </w:r>
            <w:r w:rsidRPr="006C6C46">
              <w:rPr>
                <w:b/>
              </w:rPr>
              <w:t>и</w:t>
            </w:r>
            <w:r w:rsidRPr="006C6C46">
              <w:rPr>
                <w:b/>
                <w:lang w:val="en-US"/>
              </w:rPr>
              <w:t xml:space="preserve"> </w:t>
            </w:r>
            <w:r w:rsidRPr="006C6C46">
              <w:rPr>
                <w:b/>
              </w:rPr>
              <w:t>оборудования</w:t>
            </w:r>
            <w:r>
              <w:rPr>
                <w:lang w:val="en-US"/>
              </w:rPr>
              <w:t xml:space="preserve"> / </w:t>
            </w:r>
            <w:r w:rsidRPr="007F21D9">
              <w:rPr>
                <w:lang w:val="en-US"/>
              </w:rPr>
              <w:t>manufacture of machinery and equipment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158,1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</w:t>
            </w:r>
            <w:r w:rsidRPr="0066705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60" w:line="170" w:lineRule="exact"/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3A469E">
              <w:rPr>
                <w:sz w:val="18"/>
                <w:szCs w:val="18"/>
                <w:lang w:val="en-US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 w:rsidRPr="00696F6C">
              <w:rPr>
                <w:sz w:val="18"/>
                <w:szCs w:val="18"/>
                <w:lang w:val="en-US"/>
              </w:rPr>
              <w:t>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1C6C78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A91268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85E9D">
              <w:rPr>
                <w:color w:val="000000"/>
                <w:sz w:val="18"/>
                <w:szCs w:val="18"/>
                <w:lang w:val="en-US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69436E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33C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E733C7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477641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61D3D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A0430B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F654EB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100,2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5D4813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4C75D8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B62BD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762199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0430B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114E7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D4813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75D8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6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2199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7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spacing w:before="60" w:line="260" w:lineRule="exact"/>
        <w:rPr>
          <w:i/>
          <w:color w:val="000000"/>
          <w:sz w:val="18"/>
          <w:szCs w:val="18"/>
        </w:rPr>
      </w:pPr>
    </w:p>
    <w:p w:rsidR="00947656" w:rsidRDefault="00947656" w:rsidP="00B9653D">
      <w:pPr>
        <w:pStyle w:val="Header"/>
        <w:tabs>
          <w:tab w:val="clear" w:pos="4153"/>
          <w:tab w:val="clear" w:pos="8306"/>
        </w:tabs>
        <w:spacing w:before="60" w:line="20" w:lineRule="exact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br w:type="page"/>
      </w:r>
    </w:p>
    <w:tbl>
      <w:tblPr>
        <w:tblW w:w="14850" w:type="dxa"/>
        <w:tblLayout w:type="fixed"/>
        <w:tblLook w:val="0000"/>
      </w:tblPr>
      <w:tblGrid>
        <w:gridCol w:w="1275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1"/>
        <w:gridCol w:w="47"/>
        <w:gridCol w:w="733"/>
        <w:gridCol w:w="34"/>
        <w:gridCol w:w="745"/>
        <w:gridCol w:w="23"/>
        <w:gridCol w:w="757"/>
        <w:gridCol w:w="11"/>
        <w:gridCol w:w="769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br w:type="page"/>
            </w:r>
            <w:r>
              <w:rPr>
                <w:i/>
                <w:color w:val="000000"/>
                <w:sz w:val="18"/>
                <w:szCs w:val="18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9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pStyle w:val="FootnoteText"/>
              <w:spacing w:before="240" w:line="320" w:lineRule="exact"/>
            </w:pPr>
            <w:r w:rsidRPr="006C6C46">
              <w:rPr>
                <w:b/>
              </w:rPr>
              <w:t>производство электрооборудования, электронного и оптического оборудования</w:t>
            </w:r>
            <w:r w:rsidRPr="008247D3">
              <w:t xml:space="preserve"> </w:t>
            </w:r>
            <w:r w:rsidRPr="00667054">
              <w:t xml:space="preserve"> </w:t>
            </w:r>
            <w:r>
              <w:br/>
            </w:r>
            <w:r w:rsidRPr="008247D3">
              <w:t xml:space="preserve">/ </w:t>
            </w:r>
            <w:r w:rsidRPr="007F21D9">
              <w:rPr>
                <w:lang w:val="en-US"/>
              </w:rPr>
              <w:t>manufacture</w:t>
            </w:r>
            <w:r w:rsidRPr="008247D3">
              <w:t xml:space="preserve"> </w:t>
            </w:r>
            <w:r w:rsidRPr="007F21D9">
              <w:rPr>
                <w:lang w:val="en-US"/>
              </w:rPr>
              <w:t>of</w:t>
            </w:r>
            <w:r w:rsidRPr="008247D3">
              <w:t xml:space="preserve"> </w:t>
            </w:r>
            <w:r w:rsidRPr="007F21D9">
              <w:rPr>
                <w:lang w:val="en-US"/>
              </w:rPr>
              <w:t>electrical</w:t>
            </w:r>
            <w:r w:rsidRPr="008247D3">
              <w:t xml:space="preserve">, </w:t>
            </w:r>
            <w:r w:rsidRPr="007F21D9">
              <w:rPr>
                <w:lang w:val="en-US"/>
              </w:rPr>
              <w:t>electronic</w:t>
            </w:r>
            <w:r w:rsidRPr="008247D3">
              <w:t xml:space="preserve"> </w:t>
            </w:r>
            <w:r w:rsidRPr="007F21D9">
              <w:rPr>
                <w:lang w:val="en-US"/>
              </w:rPr>
              <w:t>and</w:t>
            </w:r>
            <w:r w:rsidRPr="008247D3">
              <w:t xml:space="preserve"> </w:t>
            </w:r>
            <w:r w:rsidRPr="007F21D9">
              <w:rPr>
                <w:lang w:val="en-US"/>
              </w:rPr>
              <w:t>optical</w:t>
            </w:r>
            <w:r w:rsidRPr="008247D3">
              <w:t xml:space="preserve"> </w:t>
            </w:r>
            <w:r w:rsidRPr="007F21D9">
              <w:rPr>
                <w:lang w:val="en-US"/>
              </w:rPr>
              <w:t>equipment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136,7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C69FF"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</w:t>
            </w:r>
            <w:r w:rsidRPr="0066705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3A469E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6F6C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0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100,9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C69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7641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1D3D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57CCF"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54EB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5D4813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75D8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010D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62199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57CC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4E0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D481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75D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219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before="60"/>
        <w:rPr>
          <w:i/>
          <w:color w:val="000000"/>
          <w:sz w:val="16"/>
          <w:szCs w:val="16"/>
        </w:rPr>
      </w:pPr>
    </w:p>
    <w:p w:rsidR="00947656" w:rsidRDefault="00947656" w:rsidP="00B9653D">
      <w:pPr>
        <w:spacing w:line="20" w:lineRule="exact"/>
      </w:pPr>
      <w:r>
        <w:br w:type="page"/>
      </w:r>
    </w:p>
    <w:tbl>
      <w:tblPr>
        <w:tblW w:w="14850" w:type="dxa"/>
        <w:tblLayout w:type="fixed"/>
        <w:tblLook w:val="0000"/>
      </w:tblPr>
      <w:tblGrid>
        <w:gridCol w:w="1275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1"/>
        <w:gridCol w:w="47"/>
        <w:gridCol w:w="733"/>
        <w:gridCol w:w="34"/>
        <w:gridCol w:w="745"/>
        <w:gridCol w:w="23"/>
        <w:gridCol w:w="757"/>
        <w:gridCol w:w="11"/>
        <w:gridCol w:w="769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9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240" w:line="320" w:lineRule="exact"/>
              <w:rPr>
                <w:sz w:val="20"/>
                <w:szCs w:val="20"/>
              </w:rPr>
            </w:pPr>
            <w:r w:rsidRPr="006C6C46">
              <w:rPr>
                <w:b/>
                <w:sz w:val="20"/>
                <w:szCs w:val="20"/>
              </w:rPr>
              <w:t xml:space="preserve">производство транспортных средств и оборудования </w:t>
            </w:r>
            <w:r w:rsidRPr="006C6C46">
              <w:rPr>
                <w:b/>
                <w:sz w:val="20"/>
                <w:szCs w:val="20"/>
              </w:rPr>
              <w:br/>
            </w:r>
            <w:r w:rsidRPr="008247D3">
              <w:rPr>
                <w:sz w:val="20"/>
                <w:szCs w:val="20"/>
              </w:rPr>
              <w:t xml:space="preserve">/ </w:t>
            </w:r>
            <w:r w:rsidRPr="00640E36">
              <w:rPr>
                <w:sz w:val="20"/>
                <w:szCs w:val="20"/>
                <w:lang w:val="en-US"/>
              </w:rPr>
              <w:t>manufacture</w:t>
            </w:r>
            <w:r w:rsidRPr="008247D3">
              <w:rPr>
                <w:sz w:val="20"/>
                <w:szCs w:val="20"/>
              </w:rPr>
              <w:t xml:space="preserve"> </w:t>
            </w:r>
            <w:r w:rsidRPr="00640E36">
              <w:rPr>
                <w:sz w:val="20"/>
                <w:szCs w:val="20"/>
                <w:lang w:val="en-US"/>
              </w:rPr>
              <w:t>of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transport</w:t>
            </w:r>
            <w:r w:rsidRPr="008247D3">
              <w:rPr>
                <w:sz w:val="20"/>
                <w:szCs w:val="20"/>
              </w:rPr>
              <w:t xml:space="preserve"> </w:t>
            </w:r>
            <w:r w:rsidRPr="00640E36">
              <w:rPr>
                <w:sz w:val="20"/>
                <w:szCs w:val="20"/>
                <w:lang w:val="en-US"/>
              </w:rPr>
              <w:t>equipment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139,8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7119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71197"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</w:t>
            </w:r>
            <w:r w:rsidRPr="0066705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100,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6F6C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0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99,4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7119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F752D7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477641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1D3D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F6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57CCF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54EB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5D4813">
              <w:rPr>
                <w:sz w:val="18"/>
                <w:szCs w:val="18"/>
              </w:rPr>
              <w:t>102,5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75D8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98,7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82EC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62199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57CC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4E0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D4813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75D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219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Pr="00667054" w:rsidRDefault="00947656" w:rsidP="00B9653D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 w:rsidRPr="00667054">
        <w:br w:type="page"/>
      </w:r>
    </w:p>
    <w:tbl>
      <w:tblPr>
        <w:tblW w:w="14850" w:type="dxa"/>
        <w:tblLayout w:type="fixed"/>
        <w:tblLook w:val="0000"/>
      </w:tblPr>
      <w:tblGrid>
        <w:gridCol w:w="1275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9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9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0E36" w:rsidRDefault="00947656" w:rsidP="00B9653D">
            <w:pPr>
              <w:pStyle w:val="FootnoteText"/>
              <w:spacing w:before="240" w:line="320" w:lineRule="exact"/>
              <w:rPr>
                <w:szCs w:val="24"/>
                <w:lang w:val="en-US"/>
              </w:rPr>
            </w:pPr>
            <w:r w:rsidRPr="006C6C46">
              <w:rPr>
                <w:b/>
                <w:szCs w:val="24"/>
              </w:rPr>
              <w:t>прочие производства</w:t>
            </w:r>
            <w:r>
              <w:rPr>
                <w:szCs w:val="24"/>
                <w:lang w:val="en-US"/>
              </w:rPr>
              <w:t xml:space="preserve"> / other manufacturing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138,2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7119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Pr="00671197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98,7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3A469E">
              <w:rPr>
                <w:sz w:val="18"/>
                <w:szCs w:val="18"/>
                <w:lang w:val="en-US"/>
              </w:rPr>
              <w:t>102,7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  <w:r w:rsidRPr="00696F6C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99,7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3B3C25">
              <w:rPr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91268">
              <w:rPr>
                <w:sz w:val="18"/>
                <w:szCs w:val="18"/>
              </w:rPr>
              <w:t>96,3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85E9D">
              <w:rPr>
                <w:sz w:val="18"/>
                <w:szCs w:val="18"/>
                <w:lang w:val="en-US"/>
              </w:rPr>
              <w:t>104,0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9436E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9C5514">
              <w:rPr>
                <w:sz w:val="18"/>
                <w:szCs w:val="18"/>
              </w:rPr>
              <w:t>95,3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196D">
              <w:rPr>
                <w:sz w:val="18"/>
                <w:szCs w:val="18"/>
                <w:lang w:val="en-US"/>
              </w:rPr>
              <w:t>99,4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57CCF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54EB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B3C2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23EFF">
              <w:rPr>
                <w:sz w:val="18"/>
                <w:szCs w:val="18"/>
              </w:rPr>
              <w:t>100,4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75D8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D0C2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62199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57CC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4E0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3EF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75D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76F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B1B2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844C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219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before="60"/>
        <w:rPr>
          <w:i/>
          <w:color w:val="000000"/>
          <w:sz w:val="16"/>
          <w:szCs w:val="16"/>
        </w:rPr>
      </w:pPr>
    </w:p>
    <w:p w:rsidR="00947656" w:rsidRDefault="00947656" w:rsidP="00B9653D">
      <w:pPr>
        <w:spacing w:before="60"/>
        <w:rPr>
          <w:i/>
          <w:color w:val="000000"/>
          <w:sz w:val="16"/>
          <w:szCs w:val="16"/>
        </w:rPr>
      </w:pPr>
    </w:p>
    <w:p w:rsidR="00947656" w:rsidRDefault="00947656" w:rsidP="00B9653D">
      <w:pPr>
        <w:spacing w:line="20" w:lineRule="exact"/>
      </w:pPr>
      <w:r>
        <w:br w:type="page"/>
      </w:r>
    </w:p>
    <w:tbl>
      <w:tblPr>
        <w:tblW w:w="14850" w:type="dxa"/>
        <w:tblLayout w:type="fixed"/>
        <w:tblLook w:val="0000"/>
      </w:tblPr>
      <w:tblGrid>
        <w:gridCol w:w="1275"/>
        <w:gridCol w:w="851"/>
        <w:gridCol w:w="815"/>
        <w:gridCol w:w="35"/>
        <w:gridCol w:w="780"/>
        <w:gridCol w:w="71"/>
        <w:gridCol w:w="744"/>
        <w:gridCol w:w="106"/>
        <w:gridCol w:w="709"/>
        <w:gridCol w:w="142"/>
        <w:gridCol w:w="637"/>
        <w:gridCol w:w="130"/>
        <w:gridCol w:w="650"/>
        <w:gridCol w:w="118"/>
        <w:gridCol w:w="661"/>
        <w:gridCol w:w="107"/>
        <w:gridCol w:w="673"/>
        <w:gridCol w:w="95"/>
        <w:gridCol w:w="684"/>
        <w:gridCol w:w="83"/>
        <w:gridCol w:w="697"/>
        <w:gridCol w:w="71"/>
        <w:gridCol w:w="709"/>
        <w:gridCol w:w="59"/>
        <w:gridCol w:w="720"/>
        <w:gridCol w:w="48"/>
        <w:gridCol w:w="732"/>
        <w:gridCol w:w="35"/>
        <w:gridCol w:w="744"/>
        <w:gridCol w:w="24"/>
        <w:gridCol w:w="756"/>
        <w:gridCol w:w="12"/>
        <w:gridCol w:w="769"/>
      </w:tblGrid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8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40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8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9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blHeader/>
        </w:trPr>
        <w:tc>
          <w:tcPr>
            <w:tcW w:w="13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line="20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0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pStyle w:val="FootnoteText"/>
              <w:spacing w:before="240" w:line="320" w:lineRule="exact"/>
              <w:rPr>
                <w:szCs w:val="24"/>
              </w:rPr>
            </w:pPr>
            <w:r w:rsidRPr="006C6C46">
              <w:rPr>
                <w:b/>
                <w:szCs w:val="22"/>
              </w:rPr>
              <w:t xml:space="preserve">Производство и распределение электроэнергии, газа и воды </w:t>
            </w:r>
            <w:r w:rsidRPr="008247D3">
              <w:rPr>
                <w:szCs w:val="22"/>
              </w:rPr>
              <w:t xml:space="preserve">/ </w:t>
            </w:r>
            <w:r w:rsidRPr="00C96F06">
              <w:rPr>
                <w:lang w:val="en-US"/>
              </w:rPr>
              <w:t>Electricity</w:t>
            </w:r>
            <w:r w:rsidRPr="008247D3">
              <w:t xml:space="preserve">, </w:t>
            </w:r>
            <w:r w:rsidRPr="00C96F06">
              <w:rPr>
                <w:lang w:val="en-US"/>
              </w:rPr>
              <w:t>gas</w:t>
            </w:r>
            <w:r w:rsidRPr="008247D3">
              <w:t xml:space="preserve"> </w:t>
            </w:r>
            <w:r w:rsidRPr="00C96F06">
              <w:rPr>
                <w:lang w:val="en-US"/>
              </w:rPr>
              <w:t>and</w:t>
            </w:r>
            <w:r w:rsidRPr="008247D3">
              <w:t xml:space="preserve"> </w:t>
            </w:r>
            <w:r w:rsidRPr="00C96F06">
              <w:rPr>
                <w:lang w:val="en-US"/>
              </w:rPr>
              <w:t>water</w:t>
            </w:r>
            <w:r w:rsidRPr="008247D3">
              <w:t xml:space="preserve"> </w:t>
            </w:r>
            <w:r w:rsidRPr="00C96F06">
              <w:rPr>
                <w:lang w:val="en-US"/>
              </w:rPr>
              <w:t>supply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141,6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127,4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106,</w:t>
            </w:r>
            <w:r w:rsidRPr="0066705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9</w:t>
            </w:r>
            <w:r w:rsidRPr="00667054">
              <w:rPr>
                <w:sz w:val="18"/>
                <w:szCs w:val="18"/>
                <w:lang w:val="en-US"/>
              </w:rPr>
              <w:t>8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99,</w:t>
            </w:r>
            <w:r w:rsidRPr="0066705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96,6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7119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  <w:r w:rsidRPr="00671197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766B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A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DB484F">
              <w:rPr>
                <w:sz w:val="18"/>
                <w:szCs w:val="18"/>
                <w:lang w:val="en-US"/>
              </w:rPr>
              <w:t>101,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3A469E">
              <w:rPr>
                <w:sz w:val="18"/>
                <w:szCs w:val="18"/>
                <w:lang w:val="en-US"/>
              </w:rPr>
              <w:t>106,2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 w:rsidRPr="00930C7A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965C1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3BC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A34C45">
              <w:rPr>
                <w:sz w:val="18"/>
                <w:szCs w:val="18"/>
              </w:rPr>
              <w:t>108,1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1C6C78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A91268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85E9D">
              <w:rPr>
                <w:color w:val="000000"/>
                <w:sz w:val="18"/>
                <w:szCs w:val="18"/>
                <w:lang w:val="en-US"/>
              </w:rPr>
              <w:t>109,8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69436E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101,8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52D7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52D7">
              <w:rPr>
                <w:sz w:val="18"/>
                <w:szCs w:val="18"/>
                <w:lang w:val="en-US"/>
              </w:rPr>
              <w:t>99,2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9C5514">
              <w:rPr>
                <w:sz w:val="18"/>
                <w:szCs w:val="18"/>
              </w:rPr>
              <w:t>99,4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484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7196D">
              <w:rPr>
                <w:sz w:val="18"/>
                <w:szCs w:val="18"/>
                <w:lang w:val="en-US"/>
              </w:rPr>
              <w:t>104,2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57CCF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5139D">
              <w:rPr>
                <w:sz w:val="18"/>
                <w:szCs w:val="18"/>
                <w:lang w:val="en-US"/>
              </w:rPr>
              <w:t>99,2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654EB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611BC1">
              <w:rPr>
                <w:sz w:val="18"/>
                <w:szCs w:val="18"/>
              </w:rPr>
              <w:t>99,6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4C4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C6C78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4E62DA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75D8">
              <w:rPr>
                <w:sz w:val="18"/>
                <w:szCs w:val="18"/>
                <w:lang w:val="en-US"/>
              </w:rPr>
              <w:t>103,1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vertAlign w:val="superscript"/>
              </w:rPr>
            </w:pPr>
            <w:r w:rsidRPr="007D53F2">
              <w:rPr>
                <w:sz w:val="18"/>
                <w:szCs w:val="18"/>
              </w:rPr>
              <w:t>100,7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D53F2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47F0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762199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57CC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1640C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5139D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4C6FDA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4E0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11BC1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E62DA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96,2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75D8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11E4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476F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B1B24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844CF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2199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40C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6FDA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Pr="00A42AE0" w:rsidRDefault="00947656" w:rsidP="00B9653D">
      <w:pPr>
        <w:pStyle w:val="Header"/>
        <w:tabs>
          <w:tab w:val="clear" w:pos="4153"/>
          <w:tab w:val="clear" w:pos="8306"/>
        </w:tabs>
        <w:spacing w:line="260" w:lineRule="exact"/>
        <w:rPr>
          <w:i/>
          <w:color w:val="000000"/>
          <w:sz w:val="18"/>
          <w:szCs w:val="18"/>
        </w:rPr>
      </w:pPr>
    </w:p>
    <w:p w:rsidR="00947656" w:rsidRPr="002B31FC" w:rsidRDefault="00947656" w:rsidP="00B9653D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ind w:left="-142"/>
        <w:rPr>
          <w:i/>
          <w:color w:val="FF0000"/>
          <w:sz w:val="16"/>
          <w:szCs w:val="16"/>
        </w:rPr>
      </w:pPr>
    </w:p>
    <w:p w:rsidR="00947656" w:rsidRPr="002B31FC" w:rsidRDefault="00947656" w:rsidP="00B9653D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ind w:left="-142" w:firstLine="709"/>
      </w:pPr>
    </w:p>
    <w:p w:rsidR="00947656" w:rsidRPr="002B31FC" w:rsidRDefault="00947656" w:rsidP="00B9653D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ind w:left="-142"/>
        <w:rPr>
          <w:rFonts w:ascii="Arial" w:hAnsi="Arial" w:cs="Arial"/>
          <w:i/>
          <w:color w:val="000000"/>
          <w:sz w:val="18"/>
          <w:szCs w:val="18"/>
        </w:rPr>
      </w:pPr>
      <w:r w:rsidRPr="002B31FC">
        <w:br w:type="page"/>
      </w:r>
    </w:p>
    <w:tbl>
      <w:tblPr>
        <w:tblW w:w="14851" w:type="dxa"/>
        <w:tblLayout w:type="fixed"/>
        <w:tblLook w:val="0000"/>
      </w:tblPr>
      <w:tblGrid>
        <w:gridCol w:w="2396"/>
        <w:gridCol w:w="917"/>
        <w:gridCol w:w="30"/>
        <w:gridCol w:w="918"/>
        <w:gridCol w:w="30"/>
        <w:gridCol w:w="921"/>
        <w:gridCol w:w="29"/>
        <w:gridCol w:w="923"/>
        <w:gridCol w:w="27"/>
        <w:gridCol w:w="925"/>
        <w:gridCol w:w="25"/>
        <w:gridCol w:w="927"/>
        <w:gridCol w:w="22"/>
        <w:gridCol w:w="930"/>
        <w:gridCol w:w="20"/>
        <w:gridCol w:w="932"/>
        <w:gridCol w:w="17"/>
        <w:gridCol w:w="935"/>
        <w:gridCol w:w="15"/>
        <w:gridCol w:w="937"/>
        <w:gridCol w:w="13"/>
        <w:gridCol w:w="950"/>
        <w:gridCol w:w="952"/>
        <w:gridCol w:w="952"/>
      </w:tblGrid>
      <w:tr w:rsidR="00947656" w:rsidRPr="00FA2FD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2B31FC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31FC">
              <w:rPr>
                <w:rFonts w:ascii="Arial" w:hAnsi="Arial" w:cs="Arial"/>
                <w:sz w:val="18"/>
                <w:szCs w:val="18"/>
              </w:rPr>
              <w:br w:type="page"/>
            </w:r>
            <w:r w:rsidRPr="002B31FC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9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2B31F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</w:t>
            </w:r>
            <w:r w:rsidRPr="002B31F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</w:t>
            </w:r>
            <w:r w:rsidRPr="002B31F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B1B1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6B1B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</w:t>
            </w:r>
            <w:r w:rsidRPr="002B31F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</w:t>
            </w:r>
            <w:r w:rsidRPr="002B31F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947656" w:rsidRPr="002B31FC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</w:t>
            </w:r>
            <w:r w:rsidRPr="002B31F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  <w:trHeight w:val="897"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200" w:lineRule="exact"/>
              <w:rPr>
                <w:b/>
                <w:sz w:val="20"/>
                <w:szCs w:val="20"/>
              </w:rPr>
            </w:pPr>
            <w:r w:rsidRPr="00667054">
              <w:rPr>
                <w:b/>
                <w:sz w:val="20"/>
                <w:szCs w:val="20"/>
              </w:rPr>
              <w:t xml:space="preserve">3.1.1. Средние цены производителей на энергоресурсы и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67054">
              <w:rPr>
                <w:b/>
                <w:sz w:val="20"/>
                <w:szCs w:val="20"/>
              </w:rPr>
              <w:t>продукты нефтепереработки</w:t>
            </w:r>
            <w:r w:rsidRPr="008247D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br/>
            </w:r>
            <w:r w:rsidRPr="006C6C46">
              <w:rPr>
                <w:sz w:val="20"/>
                <w:szCs w:val="20"/>
              </w:rPr>
              <w:t xml:space="preserve">           / </w:t>
            </w:r>
            <w:r w:rsidRPr="006C6C46">
              <w:rPr>
                <w:sz w:val="20"/>
                <w:szCs w:val="20"/>
                <w:lang w:val="en-US"/>
              </w:rPr>
              <w:t>Average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producer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prices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of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fuel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and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energy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resources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and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refined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pro</w:t>
            </w:r>
            <w:r w:rsidRPr="006C6C46">
              <w:rPr>
                <w:sz w:val="20"/>
                <w:szCs w:val="20"/>
                <w:lang w:val="en-US"/>
              </w:rPr>
              <w:t>d</w:t>
            </w:r>
            <w:r w:rsidRPr="006C6C46">
              <w:rPr>
                <w:sz w:val="20"/>
                <w:szCs w:val="20"/>
                <w:lang w:val="en-US"/>
              </w:rPr>
              <w:t>ucts</w:t>
            </w:r>
            <w:r w:rsidRPr="006C6C46">
              <w:rPr>
                <w:sz w:val="20"/>
                <w:szCs w:val="20"/>
                <w:vertAlign w:val="superscript"/>
              </w:rPr>
              <w:br/>
            </w:r>
            <w:r w:rsidRPr="006C6C46">
              <w:rPr>
                <w:sz w:val="20"/>
                <w:szCs w:val="20"/>
              </w:rPr>
              <w:t xml:space="preserve">           (на конец периода) / (</w:t>
            </w:r>
            <w:r w:rsidRPr="006C6C46">
              <w:rPr>
                <w:sz w:val="20"/>
                <w:szCs w:val="20"/>
                <w:lang w:val="en-US"/>
              </w:rPr>
              <w:t>end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of</w:t>
            </w:r>
            <w:r w:rsidRPr="006C6C46">
              <w:rPr>
                <w:sz w:val="20"/>
                <w:szCs w:val="20"/>
              </w:rPr>
              <w:t xml:space="preserve"> </w:t>
            </w:r>
            <w:r w:rsidRPr="006C6C46">
              <w:rPr>
                <w:sz w:val="20"/>
                <w:szCs w:val="20"/>
                <w:lang w:val="en-US"/>
              </w:rPr>
              <w:t>period</w:t>
            </w:r>
            <w:r w:rsidRPr="006C6C46">
              <w:rPr>
                <w:sz w:val="20"/>
                <w:szCs w:val="20"/>
              </w:rPr>
              <w:t>)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17767" w:rsidRDefault="00947656" w:rsidP="00B9653D">
            <w:pPr>
              <w:spacing w:before="120" w:line="20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i/>
                <w:iCs/>
                <w:sz w:val="20"/>
                <w:szCs w:val="20"/>
              </w:rPr>
              <w:t>Нефть добытая</w:t>
            </w:r>
            <w:r w:rsidRPr="006C6C46">
              <w:rPr>
                <w:b/>
                <w:i/>
                <w:iCs/>
                <w:color w:val="000000"/>
                <w:sz w:val="20"/>
                <w:szCs w:val="20"/>
                <w:vertAlign w:val="superscript"/>
              </w:rPr>
              <w:t>1)</w:t>
            </w:r>
            <w:r w:rsidRPr="00667054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8247D3">
              <w:rPr>
                <w:i/>
                <w:iCs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i/>
                <w:iCs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Crude oil</w:t>
            </w:r>
            <w:r w:rsidRPr="00667054">
              <w:rPr>
                <w:i/>
                <w:iCs/>
                <w:color w:val="000000"/>
                <w:sz w:val="20"/>
                <w:szCs w:val="20"/>
                <w:vertAlign w:val="superscript"/>
              </w:rPr>
              <w:t>1)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200" w:lineRule="exact"/>
              <w:rPr>
                <w:sz w:val="20"/>
                <w:szCs w:val="20"/>
              </w:rPr>
            </w:pPr>
            <w:r w:rsidRPr="006C6C46">
              <w:rPr>
                <w:b/>
                <w:sz w:val="20"/>
                <w:szCs w:val="20"/>
              </w:rPr>
              <w:t xml:space="preserve">    рублей за тонну</w:t>
            </w:r>
            <w:r w:rsidRPr="008247D3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  <w:lang w:val="en-US"/>
              </w:rPr>
              <w:t>rubles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per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447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1546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1459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1486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1546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1504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1652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1599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1573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1593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1618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1635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1620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1585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1538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1504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145</w:t>
            </w:r>
            <w:r w:rsidRPr="0066705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1338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1555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1791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1932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2065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1903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1844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1808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1697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1633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1827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2179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2065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2175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2277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2318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2540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2743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3009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3028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4812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3094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2811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3359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3807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4336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4312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4362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4855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5555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5713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4812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4434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4443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4930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5499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5419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5476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5614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5674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5928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5365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4343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4434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7075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4604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4105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4516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5570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5946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5915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6304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6011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6223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7075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3377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7470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6883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6313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6909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7488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8454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9620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9478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7390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4160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3377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6633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2201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3124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4181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5021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5417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6091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6776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6730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6474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6152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6633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7566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5986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6120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6350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6726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7009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6138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6177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6916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7566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9765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7963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839</w:t>
            </w:r>
            <w:r w:rsidRPr="00667054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86</w:t>
            </w:r>
            <w:r w:rsidRPr="00667054"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923</w:t>
            </w:r>
            <w:r w:rsidRPr="0066705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94</w:t>
            </w:r>
            <w:r w:rsidRPr="00667054"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8521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7726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8797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9765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9693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</w:t>
            </w:r>
            <w:r w:rsidRPr="00667054">
              <w:rPr>
                <w:sz w:val="18"/>
                <w:szCs w:val="18"/>
              </w:rPr>
              <w:t>298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11505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11721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76668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9841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9248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D4502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CD4502">
              <w:rPr>
                <w:sz w:val="18"/>
                <w:szCs w:val="18"/>
              </w:rPr>
              <w:t>791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3A469E">
              <w:rPr>
                <w:sz w:val="18"/>
                <w:szCs w:val="18"/>
              </w:rPr>
              <w:t>10111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00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4A300A">
              <w:rPr>
                <w:sz w:val="18"/>
                <w:szCs w:val="18"/>
              </w:rPr>
              <w:t>12685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11410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11B80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10576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10360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11328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10358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10630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10723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9707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9208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945BC1">
              <w:rPr>
                <w:sz w:val="18"/>
                <w:szCs w:val="18"/>
              </w:rPr>
              <w:t>9744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D4502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0B2AD9">
              <w:rPr>
                <w:sz w:val="18"/>
                <w:szCs w:val="18"/>
              </w:rPr>
              <w:t>10629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935CF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11261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00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A96E73">
              <w:rPr>
                <w:sz w:val="18"/>
                <w:szCs w:val="18"/>
              </w:rPr>
              <w:t>12096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DA51E8">
              <w:rPr>
                <w:sz w:val="18"/>
                <w:szCs w:val="18"/>
              </w:rPr>
              <w:t>11532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31C64">
              <w:rPr>
                <w:sz w:val="18"/>
                <w:szCs w:val="18"/>
                <w:lang w:val="en-US"/>
              </w:rPr>
              <w:t>10392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11328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11604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203516">
              <w:rPr>
                <w:sz w:val="18"/>
                <w:szCs w:val="18"/>
              </w:rPr>
              <w:t>11059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322CA0">
              <w:rPr>
                <w:sz w:val="18"/>
                <w:szCs w:val="18"/>
              </w:rPr>
              <w:t>11992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12242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59157A">
              <w:rPr>
                <w:sz w:val="18"/>
                <w:szCs w:val="18"/>
              </w:rPr>
              <w:t>11955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12263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B2AD9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B7A47">
              <w:rPr>
                <w:sz w:val="18"/>
                <w:szCs w:val="18"/>
                <w:lang w:val="en-US"/>
              </w:rPr>
              <w:t>11584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96E73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AA322C">
              <w:rPr>
                <w:sz w:val="18"/>
                <w:szCs w:val="18"/>
              </w:rPr>
              <w:t>10836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A51E8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E648D1">
              <w:rPr>
                <w:sz w:val="18"/>
                <w:szCs w:val="18"/>
              </w:rPr>
              <w:t>11183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8277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9391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0351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22CA0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12800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14527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9157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13648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14675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B7A47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A322C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648D1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17767" w:rsidRDefault="00947656" w:rsidP="00B9653D">
            <w:pPr>
              <w:spacing w:before="60" w:line="200" w:lineRule="exact"/>
              <w:rPr>
                <w:sz w:val="20"/>
                <w:szCs w:val="20"/>
                <w:lang w:val="en-US"/>
              </w:rPr>
            </w:pPr>
            <w:r w:rsidRPr="008247D3">
              <w:rPr>
                <w:sz w:val="20"/>
                <w:szCs w:val="20"/>
                <w:lang w:val="en-US"/>
              </w:rPr>
              <w:t xml:space="preserve">  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8247D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percent of end of previous period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287,1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155,9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85,7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97</w:t>
            </w:r>
            <w:r w:rsidRPr="00667054">
              <w:rPr>
                <w:sz w:val="18"/>
                <w:szCs w:val="18"/>
              </w:rPr>
              <w:t>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166,2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101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105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107</w:t>
            </w:r>
            <w:r w:rsidRPr="00667054">
              <w:rPr>
                <w:sz w:val="18"/>
                <w:szCs w:val="18"/>
              </w:rPr>
              <w:t>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104</w:t>
            </w:r>
            <w:r w:rsidRPr="00667054">
              <w:rPr>
                <w:sz w:val="18"/>
                <w:szCs w:val="18"/>
              </w:rPr>
              <w:t>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140,9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74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137,1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107,4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76668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12939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F5136">
              <w:rPr>
                <w:sz w:val="18"/>
                <w:szCs w:val="18"/>
              </w:rPr>
              <w:t>85,6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7152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C71526">
              <w:rPr>
                <w:sz w:val="18"/>
                <w:szCs w:val="18"/>
              </w:rPr>
              <w:t>126,8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96CA9">
              <w:rPr>
                <w:sz w:val="18"/>
                <w:szCs w:val="18"/>
              </w:rPr>
              <w:t>125,7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D00AD0">
              <w:rPr>
                <w:sz w:val="18"/>
                <w:szCs w:val="18"/>
              </w:rPr>
              <w:t>89,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306F2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126F85">
              <w:rPr>
                <w:sz w:val="18"/>
                <w:szCs w:val="18"/>
              </w:rPr>
              <w:t>108,0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102,7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90,5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95,1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2C42ED">
              <w:rPr>
                <w:sz w:val="18"/>
                <w:szCs w:val="18"/>
              </w:rPr>
              <w:t>105,5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F513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F0706D">
              <w:rPr>
                <w:sz w:val="18"/>
                <w:szCs w:val="18"/>
              </w:rPr>
              <w:t>109,2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935CF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96CA9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5E5AA5">
              <w:rPr>
                <w:sz w:val="18"/>
                <w:szCs w:val="18"/>
              </w:rPr>
              <w:t>106,1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0AD0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012A3E">
              <w:rPr>
                <w:sz w:val="18"/>
                <w:szCs w:val="18"/>
              </w:rPr>
              <w:t>93,7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20347C">
              <w:rPr>
                <w:sz w:val="18"/>
                <w:szCs w:val="18"/>
                <w:lang w:val="en-US"/>
              </w:rPr>
              <w:t>91,0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126F85">
              <w:rPr>
                <w:sz w:val="18"/>
                <w:szCs w:val="18"/>
              </w:rPr>
              <w:t>108,5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6F85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EB4E70">
              <w:rPr>
                <w:sz w:val="18"/>
                <w:szCs w:val="18"/>
              </w:rPr>
              <w:t>95,5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D53B86">
              <w:rPr>
                <w:sz w:val="18"/>
                <w:szCs w:val="18"/>
              </w:rPr>
              <w:t>108,1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C26710">
              <w:rPr>
                <w:sz w:val="18"/>
                <w:szCs w:val="18"/>
              </w:rPr>
              <w:t>102,1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625B56">
              <w:rPr>
                <w:sz w:val="18"/>
                <w:szCs w:val="18"/>
              </w:rPr>
              <w:t>98,8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102,5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0706D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E7673">
              <w:rPr>
                <w:sz w:val="18"/>
                <w:szCs w:val="18"/>
                <w:lang w:val="en-US"/>
              </w:rPr>
              <w:t>93,7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E5AA5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3047AC">
              <w:rPr>
                <w:sz w:val="18"/>
                <w:szCs w:val="18"/>
              </w:rPr>
              <w:t>93,8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12A3E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 w:rsidRPr="002F0AF3">
              <w:rPr>
                <w:sz w:val="18"/>
                <w:szCs w:val="18"/>
              </w:rPr>
              <w:t>102,8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8277A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6F85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3B8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26710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25B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E7673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047AC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AF3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Pr="00D06A7C" w:rsidRDefault="00947656">
      <w:pPr>
        <w:pStyle w:val="BodyText3"/>
        <w:spacing w:before="120"/>
        <w:rPr>
          <w:szCs w:val="22"/>
        </w:rPr>
      </w:pPr>
      <w:r w:rsidRPr="00667054">
        <w:rPr>
          <w:szCs w:val="22"/>
        </w:rPr>
        <w:t>__________________</w:t>
      </w:r>
      <w:r>
        <w:rPr>
          <w:szCs w:val="22"/>
        </w:rPr>
        <w:t>__</w:t>
      </w:r>
    </w:p>
    <w:p w:rsidR="00947656" w:rsidRDefault="00947656" w:rsidP="00B9653D">
      <w:pPr>
        <w:pStyle w:val="Header"/>
        <w:tabs>
          <w:tab w:val="clear" w:pos="4153"/>
          <w:tab w:val="clear" w:pos="8306"/>
        </w:tabs>
        <w:spacing w:before="60" w:line="240" w:lineRule="exact"/>
        <w:rPr>
          <w:i/>
          <w:iCs/>
          <w:color w:val="000000"/>
          <w:sz w:val="16"/>
          <w:szCs w:val="16"/>
        </w:rPr>
      </w:pPr>
      <w:r w:rsidRPr="006C6C46">
        <w:rPr>
          <w:b/>
          <w:i/>
          <w:iCs/>
          <w:color w:val="000000"/>
          <w:sz w:val="16"/>
          <w:szCs w:val="16"/>
        </w:rPr>
        <w:t>1) 1999-2009гг. – нефть добытая (включая газовый конденсат)</w:t>
      </w:r>
      <w:r>
        <w:rPr>
          <w:b/>
          <w:i/>
          <w:iCs/>
          <w:color w:val="000000"/>
          <w:sz w:val="16"/>
          <w:szCs w:val="16"/>
        </w:rPr>
        <w:t>.</w:t>
      </w:r>
      <w:r w:rsidRPr="008247D3">
        <w:rPr>
          <w:i/>
          <w:iCs/>
          <w:color w:val="000000"/>
          <w:sz w:val="16"/>
          <w:szCs w:val="16"/>
        </w:rPr>
        <w:t xml:space="preserve"> / 1999-2009. – </w:t>
      </w:r>
      <w:r>
        <w:rPr>
          <w:i/>
          <w:iCs/>
          <w:color w:val="000000"/>
          <w:sz w:val="16"/>
          <w:szCs w:val="16"/>
          <w:lang w:val="en-US"/>
        </w:rPr>
        <w:t>crude</w:t>
      </w:r>
      <w:r w:rsidRPr="008247D3">
        <w:rPr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  <w:lang w:val="en-US"/>
        </w:rPr>
        <w:t>oil</w:t>
      </w:r>
      <w:r w:rsidRPr="008247D3">
        <w:rPr>
          <w:i/>
          <w:iCs/>
          <w:color w:val="000000"/>
          <w:sz w:val="16"/>
          <w:szCs w:val="16"/>
        </w:rPr>
        <w:t xml:space="preserve"> (</w:t>
      </w:r>
      <w:r>
        <w:rPr>
          <w:i/>
          <w:iCs/>
          <w:color w:val="000000"/>
          <w:sz w:val="16"/>
          <w:szCs w:val="16"/>
          <w:lang w:val="en-US"/>
        </w:rPr>
        <w:t>including</w:t>
      </w:r>
      <w:r w:rsidRPr="008247D3">
        <w:rPr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  <w:lang w:val="en-US"/>
        </w:rPr>
        <w:t>gas</w:t>
      </w:r>
      <w:r w:rsidRPr="008247D3">
        <w:rPr>
          <w:i/>
          <w:iCs/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16"/>
          <w:szCs w:val="16"/>
          <w:lang w:val="en-US"/>
        </w:rPr>
        <w:t>condensate</w:t>
      </w:r>
      <w:r w:rsidRPr="008247D3">
        <w:rPr>
          <w:i/>
          <w:iCs/>
          <w:color w:val="000000"/>
          <w:sz w:val="16"/>
          <w:szCs w:val="16"/>
        </w:rPr>
        <w:t>).</w:t>
      </w:r>
    </w:p>
    <w:p w:rsidR="00947656" w:rsidRPr="008247D3" w:rsidRDefault="00947656" w:rsidP="00B9653D">
      <w:pPr>
        <w:pStyle w:val="Header"/>
        <w:tabs>
          <w:tab w:val="clear" w:pos="4153"/>
          <w:tab w:val="clear" w:pos="8306"/>
        </w:tabs>
        <w:spacing w:line="240" w:lineRule="exact"/>
        <w:rPr>
          <w:color w:val="000000"/>
          <w:sz w:val="16"/>
          <w:szCs w:val="16"/>
        </w:rPr>
      </w:pPr>
    </w:p>
    <w:p w:rsidR="00947656" w:rsidRPr="008247D3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rPr>
          <w:color w:val="000000"/>
          <w:sz w:val="16"/>
          <w:szCs w:val="16"/>
        </w:rPr>
      </w:pPr>
    </w:p>
    <w:p w:rsidR="00947656" w:rsidRPr="00667054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br w:type="page"/>
      </w:r>
    </w:p>
    <w:tbl>
      <w:tblPr>
        <w:tblW w:w="14851" w:type="dxa"/>
        <w:tblLayout w:type="fixed"/>
        <w:tblLook w:val="0000"/>
      </w:tblPr>
      <w:tblGrid>
        <w:gridCol w:w="2396"/>
        <w:gridCol w:w="244"/>
        <w:gridCol w:w="673"/>
        <w:gridCol w:w="258"/>
        <w:gridCol w:w="690"/>
        <w:gridCol w:w="241"/>
        <w:gridCol w:w="710"/>
        <w:gridCol w:w="221"/>
        <w:gridCol w:w="731"/>
        <w:gridCol w:w="200"/>
        <w:gridCol w:w="752"/>
        <w:gridCol w:w="179"/>
        <w:gridCol w:w="773"/>
        <w:gridCol w:w="158"/>
        <w:gridCol w:w="794"/>
        <w:gridCol w:w="137"/>
        <w:gridCol w:w="815"/>
        <w:gridCol w:w="116"/>
        <w:gridCol w:w="836"/>
        <w:gridCol w:w="95"/>
        <w:gridCol w:w="857"/>
        <w:gridCol w:w="74"/>
        <w:gridCol w:w="889"/>
        <w:gridCol w:w="42"/>
        <w:gridCol w:w="910"/>
        <w:gridCol w:w="21"/>
        <w:gridCol w:w="931"/>
      </w:tblGrid>
      <w:tr w:rsidR="00947656" w:rsidRPr="00FA2FD1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91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6C6C4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B1B1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B1B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A3B51" w:rsidRDefault="00947656" w:rsidP="00B9653D">
            <w:pPr>
              <w:pStyle w:val="Heading2"/>
              <w:spacing w:line="240" w:lineRule="exact"/>
            </w:pPr>
            <w:r w:rsidRPr="006C6C46">
              <w:rPr>
                <w:b/>
              </w:rPr>
              <w:t>Уголь</w:t>
            </w:r>
            <w:r>
              <w:rPr>
                <w:b/>
              </w:rPr>
              <w:t xml:space="preserve">, </w:t>
            </w:r>
            <w:r w:rsidRPr="002A3B51">
              <w:rPr>
                <w:b/>
              </w:rPr>
              <w:t xml:space="preserve"> </w:t>
            </w:r>
            <w:r w:rsidRPr="006B1B16">
              <w:rPr>
                <w:b/>
              </w:rPr>
              <w:t>рублей за тонну</w:t>
            </w:r>
            <w:r w:rsidRPr="008247D3">
              <w:t xml:space="preserve"> </w:t>
            </w:r>
            <w:r w:rsidRPr="002A3B51">
              <w:t xml:space="preserve">/ </w:t>
            </w:r>
            <w:r>
              <w:rPr>
                <w:lang w:val="en-US"/>
              </w:rPr>
              <w:t>Coal</w:t>
            </w:r>
            <w:r>
              <w:t xml:space="preserve">, </w:t>
            </w:r>
            <w:r>
              <w:rPr>
                <w:lang w:val="en-US"/>
              </w:rPr>
              <w:t>rubles</w:t>
            </w:r>
            <w:r w:rsidRPr="008247D3">
              <w:t xml:space="preserve"> </w:t>
            </w:r>
            <w:r>
              <w:rPr>
                <w:lang w:val="en-US"/>
              </w:rPr>
              <w:t>per</w:t>
            </w:r>
            <w:r w:rsidRPr="008247D3">
              <w:t xml:space="preserve"> </w:t>
            </w:r>
            <w:r>
              <w:rPr>
                <w:lang w:val="en-US"/>
              </w:rPr>
              <w:t>ton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212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230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359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24</w:t>
            </w:r>
            <w:r w:rsidRPr="0066705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345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363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406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401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359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454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451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512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663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721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770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800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579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599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594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609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624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725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854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985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994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1095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1045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1052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1044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1100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1114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1049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4219">
              <w:rPr>
                <w:sz w:val="18"/>
                <w:szCs w:val="18"/>
              </w:rPr>
              <w:t>1030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11B8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962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941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961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942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988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999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945BC1">
              <w:rPr>
                <w:sz w:val="18"/>
                <w:szCs w:val="18"/>
              </w:rPr>
              <w:t>1067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0B2AD9">
              <w:rPr>
                <w:sz w:val="18"/>
                <w:szCs w:val="18"/>
              </w:rPr>
              <w:t>1098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2935CF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96E73">
              <w:rPr>
                <w:sz w:val="18"/>
                <w:szCs w:val="18"/>
              </w:rPr>
              <w:t>1050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C421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DA51E8">
              <w:rPr>
                <w:sz w:val="18"/>
                <w:szCs w:val="18"/>
              </w:rPr>
              <w:t>995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31C64">
              <w:rPr>
                <w:sz w:val="18"/>
                <w:szCs w:val="18"/>
                <w:lang w:val="en-US"/>
              </w:rPr>
              <w:t>968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962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841A0">
              <w:rPr>
                <w:sz w:val="18"/>
                <w:szCs w:val="18"/>
              </w:rPr>
              <w:t>1020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322CA0">
              <w:rPr>
                <w:sz w:val="18"/>
                <w:szCs w:val="18"/>
              </w:rPr>
              <w:t>1026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1033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59157A">
              <w:rPr>
                <w:sz w:val="18"/>
                <w:szCs w:val="18"/>
              </w:rPr>
              <w:t>1044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1065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0B2AD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C558B">
              <w:rPr>
                <w:sz w:val="18"/>
                <w:szCs w:val="18"/>
                <w:lang w:val="en-US"/>
              </w:rPr>
              <w:t>1135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A96E7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A322C">
              <w:rPr>
                <w:sz w:val="18"/>
                <w:szCs w:val="18"/>
              </w:rPr>
              <w:t>1126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DA51E8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E648D1">
              <w:rPr>
                <w:sz w:val="18"/>
                <w:szCs w:val="18"/>
              </w:rPr>
              <w:t>1085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F2C96" w:rsidRDefault="00947656" w:rsidP="00B9653D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EF2C96">
              <w:rPr>
                <w:color w:val="000000"/>
                <w:sz w:val="18"/>
                <w:szCs w:val="18"/>
              </w:rPr>
              <w:t>992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841A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22CA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9157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0C558B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AA322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E648D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240" w:lineRule="exact"/>
              <w:rPr>
                <w:sz w:val="20"/>
                <w:szCs w:val="20"/>
                <w:lang w:val="en-US"/>
              </w:rPr>
            </w:pPr>
            <w:r w:rsidRPr="008247D3">
              <w:rPr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6C6C4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percent of end of previous period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140,1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143,5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136,0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85,9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100,7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103,7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101,9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94,6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98,4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98,5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99,6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98,8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97E50">
              <w:rPr>
                <w:sz w:val="18"/>
                <w:szCs w:val="18"/>
              </w:rPr>
              <w:t>101,1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306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BA38CD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102,2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C42ED">
              <w:rPr>
                <w:sz w:val="18"/>
                <w:szCs w:val="18"/>
              </w:rPr>
              <w:t>100,7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0706D">
              <w:rPr>
                <w:sz w:val="18"/>
                <w:szCs w:val="18"/>
              </w:rPr>
              <w:t>100,5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25440D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5E5AA5">
              <w:rPr>
                <w:sz w:val="18"/>
                <w:szCs w:val="18"/>
              </w:rPr>
              <w:t>99,6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B97E5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012A3E">
              <w:rPr>
                <w:sz w:val="18"/>
                <w:szCs w:val="18"/>
              </w:rPr>
              <w:t>98,2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20347C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26F85">
              <w:rPr>
                <w:sz w:val="18"/>
                <w:szCs w:val="18"/>
              </w:rPr>
              <w:t>100,7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A38CD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105,3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426C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D53B86">
              <w:rPr>
                <w:sz w:val="18"/>
                <w:szCs w:val="18"/>
              </w:rPr>
              <w:t>101,4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C26710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25B56">
              <w:rPr>
                <w:sz w:val="18"/>
                <w:szCs w:val="18"/>
              </w:rPr>
              <w:t>97,7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98,9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F0706D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E7673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5E5AA5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3047AC"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012A3E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F0AF3">
              <w:rPr>
                <w:sz w:val="18"/>
                <w:szCs w:val="18"/>
              </w:rPr>
              <w:t>101,6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6F85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11E4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3B8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2671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25B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102,0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9E767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3047A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2F0AF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Pr="00667054" w:rsidRDefault="00947656">
      <w:pPr>
        <w:spacing w:line="20" w:lineRule="exact"/>
      </w:pPr>
      <w:r w:rsidRPr="00667054">
        <w:rPr>
          <w:sz w:val="18"/>
          <w:szCs w:val="18"/>
        </w:rPr>
        <w:br w:type="page"/>
      </w:r>
    </w:p>
    <w:tbl>
      <w:tblPr>
        <w:tblW w:w="14851" w:type="dxa"/>
        <w:tblLayout w:type="fixed"/>
        <w:tblLook w:val="0000"/>
      </w:tblPr>
      <w:tblGrid>
        <w:gridCol w:w="2397"/>
        <w:gridCol w:w="914"/>
        <w:gridCol w:w="30"/>
        <w:gridCol w:w="915"/>
        <w:gridCol w:w="32"/>
        <w:gridCol w:w="919"/>
        <w:gridCol w:w="31"/>
        <w:gridCol w:w="921"/>
        <w:gridCol w:w="28"/>
        <w:gridCol w:w="924"/>
        <w:gridCol w:w="26"/>
        <w:gridCol w:w="926"/>
        <w:gridCol w:w="23"/>
        <w:gridCol w:w="929"/>
        <w:gridCol w:w="21"/>
        <w:gridCol w:w="931"/>
        <w:gridCol w:w="18"/>
        <w:gridCol w:w="934"/>
        <w:gridCol w:w="16"/>
        <w:gridCol w:w="936"/>
        <w:gridCol w:w="13"/>
        <w:gridCol w:w="955"/>
        <w:gridCol w:w="952"/>
        <w:gridCol w:w="952"/>
      </w:tblGrid>
      <w:tr w:rsidR="00947656" w:rsidRPr="00FA2FD1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B1B1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6B1B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A3B51" w:rsidRDefault="00947656" w:rsidP="00B9653D">
            <w:pPr>
              <w:pStyle w:val="Heading2"/>
              <w:spacing w:line="220" w:lineRule="exact"/>
              <w:rPr>
                <w:color w:val="000000"/>
              </w:rPr>
            </w:pPr>
            <w:r w:rsidRPr="006C6C46">
              <w:rPr>
                <w:b/>
              </w:rPr>
              <w:t xml:space="preserve">Газ </w:t>
            </w:r>
            <w:r w:rsidRPr="006C6C46">
              <w:rPr>
                <w:b/>
                <w:color w:val="000000"/>
              </w:rPr>
              <w:t xml:space="preserve">горючий </w:t>
            </w:r>
            <w:r w:rsidRPr="006C6C46">
              <w:rPr>
                <w:b/>
              </w:rPr>
              <w:t xml:space="preserve">природный </w:t>
            </w:r>
            <w:r w:rsidRPr="006C6C46">
              <w:rPr>
                <w:b/>
                <w:color w:val="000000"/>
              </w:rPr>
              <w:t>(газ естественный)</w:t>
            </w:r>
            <w:r>
              <w:rPr>
                <w:b/>
                <w:color w:val="000000"/>
              </w:rPr>
              <w:t xml:space="preserve">, </w:t>
            </w:r>
            <w:r w:rsidRPr="006C6C46">
              <w:rPr>
                <w:b/>
              </w:rPr>
              <w:t>рублей</w:t>
            </w:r>
            <w:r w:rsidRPr="002A3B51">
              <w:rPr>
                <w:b/>
              </w:rPr>
              <w:t xml:space="preserve"> </w:t>
            </w:r>
            <w:r w:rsidRPr="006C6C46">
              <w:rPr>
                <w:b/>
              </w:rPr>
              <w:t>за</w:t>
            </w:r>
            <w:r w:rsidRPr="002A3B51">
              <w:rPr>
                <w:b/>
              </w:rPr>
              <w:t xml:space="preserve"> </w:t>
            </w:r>
            <w:r w:rsidRPr="006C6C46">
              <w:rPr>
                <w:b/>
              </w:rPr>
              <w:t>тыс</w:t>
            </w:r>
            <w:r w:rsidRPr="002A3B51">
              <w:rPr>
                <w:b/>
              </w:rPr>
              <w:t>.</w:t>
            </w:r>
            <w:r w:rsidRPr="006C6C46">
              <w:rPr>
                <w:b/>
              </w:rPr>
              <w:t>куб</w:t>
            </w:r>
            <w:r w:rsidRPr="002A3B51">
              <w:rPr>
                <w:b/>
              </w:rPr>
              <w:t>.</w:t>
            </w:r>
            <w:r w:rsidRPr="006C6C46">
              <w:rPr>
                <w:b/>
              </w:rPr>
              <w:t>м</w:t>
            </w:r>
            <w:r w:rsidRPr="002A3B51">
              <w:t xml:space="preserve"> </w:t>
            </w:r>
            <w:r w:rsidRPr="008247D3">
              <w:rPr>
                <w:color w:val="000000"/>
              </w:rPr>
              <w:t xml:space="preserve">/ </w:t>
            </w:r>
            <w:r>
              <w:rPr>
                <w:color w:val="000000"/>
                <w:lang w:val="en-US"/>
              </w:rPr>
              <w:t>Natural</w:t>
            </w:r>
            <w:r w:rsidRPr="008247D3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gas</w:t>
            </w:r>
            <w:r>
              <w:rPr>
                <w:color w:val="000000"/>
              </w:rPr>
              <w:t xml:space="preserve">, </w:t>
            </w:r>
            <w:r>
              <w:rPr>
                <w:lang w:val="en-US"/>
              </w:rPr>
              <w:t>rubles</w:t>
            </w:r>
            <w:r w:rsidRPr="002A3B51">
              <w:t xml:space="preserve"> </w:t>
            </w:r>
            <w:r>
              <w:rPr>
                <w:lang w:val="en-US"/>
              </w:rPr>
              <w:t>per</w:t>
            </w:r>
            <w:r w:rsidRPr="002A3B51">
              <w:t xml:space="preserve"> </w:t>
            </w:r>
            <w:r>
              <w:rPr>
                <w:lang w:val="en-US"/>
              </w:rPr>
              <w:t>thou</w:t>
            </w:r>
            <w:r w:rsidRPr="002A3B51">
              <w:t xml:space="preserve"> </w:t>
            </w:r>
            <w:r>
              <w:rPr>
                <w:lang w:val="en-US"/>
              </w:rPr>
              <w:t>cubic</w:t>
            </w:r>
            <w:r w:rsidRPr="002A3B51">
              <w:t xml:space="preserve"> </w:t>
            </w:r>
            <w:r>
              <w:rPr>
                <w:lang w:val="en-US"/>
              </w:rPr>
              <w:t>meter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  <w:r w:rsidRPr="00667054">
              <w:rPr>
                <w:color w:val="000000"/>
                <w:sz w:val="18"/>
                <w:szCs w:val="18"/>
                <w:vertAlign w:val="superscript"/>
                <w:lang w:val="en-US"/>
              </w:rPr>
              <w:t>1</w:t>
            </w:r>
            <w:r w:rsidRPr="00667054">
              <w:rPr>
                <w:color w:val="000000"/>
                <w:sz w:val="18"/>
                <w:szCs w:val="18"/>
                <w:vertAlign w:val="superscript"/>
              </w:rPr>
              <w:t>)</w:t>
            </w:r>
            <w:r w:rsidRPr="00667054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57,8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56,1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57,8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86,7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73,7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77,8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75,3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</w:t>
            </w:r>
            <w:r w:rsidRPr="00E77E39">
              <w:rPr>
                <w:i/>
                <w:sz w:val="18"/>
                <w:szCs w:val="18"/>
              </w:rPr>
              <w:t>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82,5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309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350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328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360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323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456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510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578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609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806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</w:t>
            </w:r>
            <w:r w:rsidRPr="0066705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897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7AB0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216CD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F216CD">
              <w:rPr>
                <w:sz w:val="18"/>
                <w:szCs w:val="18"/>
              </w:rPr>
              <w:t>1053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216CD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F216CD">
              <w:rPr>
                <w:sz w:val="18"/>
                <w:szCs w:val="18"/>
              </w:rPr>
              <w:t>1053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00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4A300A">
              <w:rPr>
                <w:sz w:val="18"/>
                <w:szCs w:val="18"/>
              </w:rPr>
              <w:t>1087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1046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11B80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1301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1149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1143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1152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1266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1259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945BC1">
              <w:rPr>
                <w:sz w:val="18"/>
                <w:szCs w:val="18"/>
              </w:rPr>
              <w:t>1271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216CD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0B2AD9">
              <w:rPr>
                <w:sz w:val="18"/>
                <w:szCs w:val="18"/>
              </w:rPr>
              <w:t>1329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5440D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00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96E73">
              <w:rPr>
                <w:sz w:val="18"/>
                <w:szCs w:val="18"/>
              </w:rPr>
              <w:t>1343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DA51E8">
              <w:rPr>
                <w:sz w:val="18"/>
                <w:szCs w:val="18"/>
              </w:rPr>
              <w:t>1293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31C64">
              <w:rPr>
                <w:sz w:val="18"/>
                <w:szCs w:val="18"/>
                <w:lang w:val="en-US"/>
              </w:rPr>
              <w:t>1289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1301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841A0">
              <w:rPr>
                <w:sz w:val="18"/>
                <w:szCs w:val="18"/>
              </w:rPr>
              <w:t>1277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322CA0">
              <w:rPr>
                <w:sz w:val="18"/>
                <w:szCs w:val="18"/>
              </w:rPr>
              <w:t>1282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1433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59157A">
              <w:rPr>
                <w:sz w:val="18"/>
                <w:szCs w:val="18"/>
              </w:rPr>
              <w:t>1426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1425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B2AD9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C558B">
              <w:rPr>
                <w:sz w:val="18"/>
                <w:szCs w:val="18"/>
                <w:lang w:val="en-US"/>
              </w:rPr>
              <w:t>1640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96E73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A322C">
              <w:rPr>
                <w:sz w:val="18"/>
                <w:szCs w:val="18"/>
              </w:rPr>
              <w:t>1608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A51E8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E648D1">
              <w:rPr>
                <w:sz w:val="18"/>
                <w:szCs w:val="18"/>
              </w:rPr>
              <w:t>1495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841A0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22CA0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9157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558B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A322C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648D1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220" w:lineRule="exact"/>
              <w:rPr>
                <w:sz w:val="20"/>
                <w:szCs w:val="20"/>
                <w:lang w:val="en-US"/>
              </w:rPr>
            </w:pPr>
            <w:r w:rsidRPr="008247D3">
              <w:rPr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7C209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percent of end of previous period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1999</w:t>
            </w:r>
            <w:r w:rsidRPr="00667054">
              <w:rPr>
                <w:sz w:val="18"/>
                <w:szCs w:val="18"/>
                <w:vertAlign w:val="superscript"/>
              </w:rPr>
              <w:t>1)</w:t>
            </w:r>
            <w:r w:rsidRPr="00667054">
              <w:rPr>
                <w:sz w:val="18"/>
                <w:szCs w:val="18"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162,4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163,2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135,9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70,5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211,5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181,6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84,7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84,5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127,0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184,3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130,</w:t>
            </w:r>
            <w:r w:rsidRPr="00667054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104,2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7AB0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31D9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F5136">
              <w:rPr>
                <w:sz w:val="18"/>
                <w:szCs w:val="18"/>
              </w:rPr>
              <w:t>111,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7152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C71526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B96CA9">
              <w:rPr>
                <w:sz w:val="18"/>
                <w:szCs w:val="18"/>
              </w:rPr>
              <w:t>101,5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96,6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306F2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E1560A">
              <w:rPr>
                <w:sz w:val="18"/>
                <w:szCs w:val="18"/>
              </w:rPr>
              <w:t>106,2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94,4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110,3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2C42ED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F513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26EF6">
              <w:rPr>
                <w:sz w:val="18"/>
                <w:szCs w:val="18"/>
              </w:rPr>
              <w:t>103,8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5440D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96CA9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5E5AA5">
              <w:rPr>
                <w:sz w:val="18"/>
                <w:szCs w:val="18"/>
              </w:rPr>
              <w:t>100,0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012A3E">
              <w:rPr>
                <w:sz w:val="18"/>
                <w:szCs w:val="18"/>
              </w:rPr>
              <w:t>97,3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20347C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126F85">
              <w:rPr>
                <w:sz w:val="18"/>
                <w:szCs w:val="18"/>
              </w:rPr>
              <w:t>100,0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1560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125,3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EB4E70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D53B86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110,8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625B56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26EF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E7673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E5AA5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3047AC">
              <w:rPr>
                <w:sz w:val="18"/>
                <w:szCs w:val="18"/>
              </w:rPr>
              <w:t>100,0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12A3E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2F0AF3">
              <w:rPr>
                <w:sz w:val="18"/>
                <w:szCs w:val="18"/>
              </w:rPr>
              <w:t>92,1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6F85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3E7D" w:rsidRDefault="00947656" w:rsidP="00B9653D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D03E7D">
              <w:rPr>
                <w:color w:val="000000"/>
                <w:sz w:val="18"/>
                <w:szCs w:val="18"/>
              </w:rPr>
              <w:t>91,4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3B8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25B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E7673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047AC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AF3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Pr="00667054" w:rsidRDefault="00947656" w:rsidP="00B9653D">
      <w:pPr>
        <w:pStyle w:val="BodyText3"/>
        <w:spacing w:line="240" w:lineRule="exact"/>
        <w:rPr>
          <w:szCs w:val="22"/>
        </w:rPr>
      </w:pPr>
      <w:r w:rsidRPr="00667054">
        <w:rPr>
          <w:szCs w:val="22"/>
        </w:rPr>
        <w:t>__________________</w:t>
      </w:r>
      <w:r>
        <w:rPr>
          <w:szCs w:val="22"/>
        </w:rPr>
        <w:t>___</w:t>
      </w:r>
    </w:p>
    <w:p w:rsidR="00947656" w:rsidRDefault="00947656" w:rsidP="00B9653D">
      <w:pPr>
        <w:pStyle w:val="BodyText3"/>
        <w:spacing w:before="120"/>
        <w:rPr>
          <w:i/>
          <w:iCs/>
          <w:color w:val="000000"/>
          <w:sz w:val="16"/>
          <w:szCs w:val="16"/>
        </w:rPr>
      </w:pPr>
      <w:r w:rsidRPr="006C6C46">
        <w:rPr>
          <w:b/>
          <w:i/>
          <w:iCs/>
          <w:sz w:val="16"/>
          <w:szCs w:val="16"/>
        </w:rPr>
        <w:t xml:space="preserve">1) Газ естественный </w:t>
      </w:r>
      <w:r w:rsidRPr="006C6C46">
        <w:rPr>
          <w:b/>
          <w:i/>
          <w:iCs/>
          <w:color w:val="000000"/>
          <w:sz w:val="16"/>
          <w:szCs w:val="16"/>
        </w:rPr>
        <w:t>(газ природный и попутный).</w:t>
      </w:r>
      <w:r>
        <w:rPr>
          <w:i/>
          <w:iCs/>
          <w:color w:val="000000"/>
          <w:sz w:val="16"/>
          <w:szCs w:val="16"/>
        </w:rPr>
        <w:t xml:space="preserve"> </w:t>
      </w:r>
      <w:r w:rsidRPr="006C6C46">
        <w:rPr>
          <w:i/>
          <w:iCs/>
          <w:color w:val="000000"/>
          <w:sz w:val="16"/>
          <w:szCs w:val="16"/>
        </w:rPr>
        <w:t xml:space="preserve"> </w:t>
      </w:r>
      <w:r w:rsidRPr="006C6C46">
        <w:rPr>
          <w:i/>
          <w:iCs/>
          <w:color w:val="000000"/>
          <w:sz w:val="16"/>
          <w:szCs w:val="16"/>
          <w:lang w:val="en-US"/>
        </w:rPr>
        <w:t xml:space="preserve">/ </w:t>
      </w:r>
      <w:r w:rsidRPr="006C6C46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Natural</w:t>
      </w:r>
      <w:r w:rsidRPr="006C6C46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gas</w:t>
      </w:r>
      <w:r w:rsidRPr="006C6C46">
        <w:rPr>
          <w:i/>
          <w:iCs/>
          <w:sz w:val="16"/>
          <w:szCs w:val="16"/>
          <w:lang w:val="en-US"/>
        </w:rPr>
        <w:t xml:space="preserve"> </w:t>
      </w:r>
      <w:r w:rsidRPr="006C6C46">
        <w:rPr>
          <w:i/>
          <w:iCs/>
          <w:color w:val="000000"/>
          <w:sz w:val="16"/>
          <w:szCs w:val="16"/>
          <w:lang w:val="en-US"/>
        </w:rPr>
        <w:t>(</w:t>
      </w:r>
      <w:r>
        <w:rPr>
          <w:i/>
          <w:iCs/>
          <w:color w:val="000000"/>
          <w:sz w:val="16"/>
          <w:szCs w:val="16"/>
          <w:lang w:val="en-US"/>
        </w:rPr>
        <w:t>natural</w:t>
      </w:r>
      <w:r w:rsidRPr="006C6C46">
        <w:rPr>
          <w:i/>
          <w:iCs/>
          <w:color w:val="000000"/>
          <w:sz w:val="16"/>
          <w:szCs w:val="16"/>
          <w:lang w:val="en-US"/>
        </w:rPr>
        <w:t xml:space="preserve"> </w:t>
      </w:r>
      <w:r>
        <w:rPr>
          <w:i/>
          <w:iCs/>
          <w:color w:val="000000"/>
          <w:sz w:val="16"/>
          <w:szCs w:val="16"/>
          <w:lang w:val="en-US"/>
        </w:rPr>
        <w:t>and</w:t>
      </w:r>
      <w:r w:rsidRPr="006C6C46">
        <w:rPr>
          <w:i/>
          <w:iCs/>
          <w:color w:val="000000"/>
          <w:sz w:val="16"/>
          <w:szCs w:val="16"/>
          <w:lang w:val="en-US"/>
        </w:rPr>
        <w:t xml:space="preserve"> </w:t>
      </w:r>
      <w:r>
        <w:rPr>
          <w:i/>
          <w:iCs/>
          <w:color w:val="000000"/>
          <w:sz w:val="16"/>
          <w:szCs w:val="16"/>
          <w:lang w:val="en-US"/>
        </w:rPr>
        <w:t>associated</w:t>
      </w:r>
      <w:r w:rsidRPr="006C6C46">
        <w:rPr>
          <w:i/>
          <w:iCs/>
          <w:color w:val="000000"/>
          <w:sz w:val="16"/>
          <w:szCs w:val="16"/>
          <w:lang w:val="en-US"/>
        </w:rPr>
        <w:t xml:space="preserve"> </w:t>
      </w:r>
      <w:r>
        <w:rPr>
          <w:i/>
          <w:iCs/>
          <w:color w:val="000000"/>
          <w:sz w:val="16"/>
          <w:szCs w:val="16"/>
          <w:lang w:val="en-US"/>
        </w:rPr>
        <w:t>gas</w:t>
      </w:r>
      <w:r w:rsidRPr="006C6C46">
        <w:rPr>
          <w:i/>
          <w:iCs/>
          <w:color w:val="000000"/>
          <w:sz w:val="16"/>
          <w:szCs w:val="16"/>
          <w:lang w:val="en-US"/>
        </w:rPr>
        <w:t>).</w:t>
      </w:r>
    </w:p>
    <w:p w:rsidR="00947656" w:rsidRPr="008247D3" w:rsidRDefault="00947656" w:rsidP="00B9653D">
      <w:pPr>
        <w:pStyle w:val="Header"/>
        <w:tabs>
          <w:tab w:val="clear" w:pos="4153"/>
          <w:tab w:val="clear" w:pos="8306"/>
        </w:tabs>
        <w:spacing w:line="240" w:lineRule="exact"/>
        <w:rPr>
          <w:color w:val="000000"/>
          <w:sz w:val="16"/>
          <w:szCs w:val="16"/>
        </w:rPr>
      </w:pPr>
    </w:p>
    <w:p w:rsidR="00947656" w:rsidRPr="003F0181" w:rsidRDefault="00947656" w:rsidP="00B9653D">
      <w:pPr>
        <w:pStyle w:val="BodyText3"/>
        <w:spacing w:line="20" w:lineRule="exact"/>
        <w:rPr>
          <w:i/>
          <w:iCs/>
          <w:color w:val="000000"/>
          <w:sz w:val="16"/>
          <w:szCs w:val="16"/>
        </w:rPr>
      </w:pPr>
    </w:p>
    <w:p w:rsidR="00947656" w:rsidRPr="006C6C46" w:rsidRDefault="00947656">
      <w:pPr>
        <w:pStyle w:val="Header"/>
        <w:tabs>
          <w:tab w:val="clear" w:pos="4153"/>
          <w:tab w:val="clear" w:pos="8306"/>
        </w:tabs>
        <w:spacing w:line="20" w:lineRule="exact"/>
        <w:rPr>
          <w:sz w:val="10"/>
          <w:szCs w:val="10"/>
          <w:lang w:val="en-US"/>
        </w:rPr>
      </w:pPr>
      <w:r w:rsidRPr="006C6C46">
        <w:rPr>
          <w:lang w:val="en-US"/>
        </w:rPr>
        <w:br w:type="page"/>
      </w:r>
    </w:p>
    <w:tbl>
      <w:tblPr>
        <w:tblW w:w="14851" w:type="dxa"/>
        <w:tblLayout w:type="fixed"/>
        <w:tblLook w:val="0000"/>
      </w:tblPr>
      <w:tblGrid>
        <w:gridCol w:w="2398"/>
        <w:gridCol w:w="913"/>
        <w:gridCol w:w="34"/>
        <w:gridCol w:w="909"/>
        <w:gridCol w:w="39"/>
        <w:gridCol w:w="912"/>
        <w:gridCol w:w="38"/>
        <w:gridCol w:w="914"/>
        <w:gridCol w:w="35"/>
        <w:gridCol w:w="917"/>
        <w:gridCol w:w="33"/>
        <w:gridCol w:w="919"/>
        <w:gridCol w:w="30"/>
        <w:gridCol w:w="922"/>
        <w:gridCol w:w="28"/>
        <w:gridCol w:w="924"/>
        <w:gridCol w:w="25"/>
        <w:gridCol w:w="927"/>
        <w:gridCol w:w="23"/>
        <w:gridCol w:w="929"/>
        <w:gridCol w:w="20"/>
        <w:gridCol w:w="950"/>
        <w:gridCol w:w="952"/>
        <w:gridCol w:w="952"/>
      </w:tblGrid>
      <w:tr w:rsidR="00947656" w:rsidRPr="00FA2FD1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C6C46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  <w:r w:rsidRPr="006C6C46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9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6C6C4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B1B1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B1B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C6C4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</w:t>
            </w:r>
            <w:r w:rsidRPr="006C6C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A3B51" w:rsidRDefault="00947656" w:rsidP="00B9653D">
            <w:pPr>
              <w:spacing w:before="120" w:line="250" w:lineRule="exact"/>
              <w:rPr>
                <w:i/>
                <w:iCs/>
                <w:sz w:val="20"/>
                <w:szCs w:val="20"/>
              </w:rPr>
            </w:pPr>
            <w:r w:rsidRPr="006C6C46">
              <w:rPr>
                <w:b/>
                <w:i/>
                <w:iCs/>
                <w:sz w:val="20"/>
                <w:szCs w:val="20"/>
              </w:rPr>
              <w:t>Бензин автомобильный</w:t>
            </w:r>
            <w:r>
              <w:rPr>
                <w:b/>
                <w:i/>
                <w:iCs/>
                <w:sz w:val="20"/>
                <w:szCs w:val="20"/>
              </w:rPr>
              <w:t xml:space="preserve">, </w:t>
            </w:r>
            <w:r w:rsidRPr="006C6C46">
              <w:rPr>
                <w:b/>
                <w:sz w:val="20"/>
                <w:szCs w:val="20"/>
              </w:rPr>
              <w:t>рублей за тонну</w:t>
            </w:r>
            <w:r w:rsidRPr="008247D3">
              <w:rPr>
                <w:sz w:val="20"/>
                <w:szCs w:val="20"/>
              </w:rPr>
              <w:t xml:space="preserve"> </w:t>
            </w:r>
            <w:r w:rsidRPr="002A3B51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  <w:lang w:val="en-US"/>
              </w:rPr>
              <w:t>Gasoline</w:t>
            </w:r>
            <w:r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rubles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per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4640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1494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1547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1841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2757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4640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5612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4398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4301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4322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4210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4400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4293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4322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4470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5535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5633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5612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4566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5469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5224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5076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5220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5237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5064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4985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4820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4750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4566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5363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4258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3795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3522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4173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5244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5677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5855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6197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5884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5363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6976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5869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6037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5836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5589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5825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6093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6459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6843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6835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6877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6976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9244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6747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6589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6671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6615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6922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7987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8481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8658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9315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9173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9993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9244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9159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7168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7647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7994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9126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9358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9070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9494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9886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10987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10407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9159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10965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9381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10770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10541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10306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10696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10868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11144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12244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11225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10965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14268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10401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9572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10028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11418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12695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12854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13058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12440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13455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14268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8963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13780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13102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14187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14910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15253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17915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19001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18300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16462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16210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13017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8963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13831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8645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11910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10841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11461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11677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15065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16625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17242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17849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16997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16441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13831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16699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13860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14416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14893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15530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15966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16511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16582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16537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16537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16629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16865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16699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18576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15610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16133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26710" w:rsidRDefault="00947656" w:rsidP="00B9653D">
            <w:pPr>
              <w:spacing w:line="250" w:lineRule="exact"/>
              <w:ind w:right="170"/>
              <w:jc w:val="right"/>
              <w:rPr>
                <w:b/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15827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16563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17981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18187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18142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19198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19365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19095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19462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18576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19094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16527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15674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159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16615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7AB0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17076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17799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D4502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1818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3A469E">
              <w:rPr>
                <w:sz w:val="18"/>
                <w:szCs w:val="18"/>
              </w:rPr>
              <w:t>19110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4A300A">
              <w:rPr>
                <w:sz w:val="18"/>
                <w:szCs w:val="18"/>
              </w:rPr>
              <w:t>20969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21673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11B80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21086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19094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20108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17560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19138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19228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19006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18627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CA47CA">
              <w:rPr>
                <w:sz w:val="18"/>
                <w:szCs w:val="18"/>
              </w:rPr>
              <w:t>18533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0B2AD9">
              <w:rPr>
                <w:sz w:val="18"/>
                <w:szCs w:val="18"/>
              </w:rPr>
              <w:t>19027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5440D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22298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00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A96E73">
              <w:rPr>
                <w:sz w:val="18"/>
                <w:szCs w:val="18"/>
              </w:rPr>
              <w:t>22808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DA51E8">
              <w:rPr>
                <w:sz w:val="18"/>
                <w:szCs w:val="18"/>
              </w:rPr>
              <w:t>22410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31C64">
              <w:rPr>
                <w:sz w:val="18"/>
                <w:szCs w:val="18"/>
                <w:lang w:val="en-US"/>
              </w:rPr>
              <w:t>21554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20108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20946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19290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A841A0">
              <w:rPr>
                <w:sz w:val="18"/>
                <w:szCs w:val="18"/>
              </w:rPr>
              <w:t>20430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322CA0">
              <w:rPr>
                <w:sz w:val="18"/>
                <w:szCs w:val="18"/>
              </w:rPr>
              <w:t>21803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22104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59157A">
              <w:rPr>
                <w:sz w:val="18"/>
                <w:szCs w:val="18"/>
              </w:rPr>
              <w:t>22157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23295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B2AD9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24742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C558B">
              <w:rPr>
                <w:sz w:val="18"/>
                <w:szCs w:val="18"/>
                <w:lang w:val="en-US"/>
              </w:rPr>
              <w:t>25272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96E73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AA322C">
              <w:rPr>
                <w:sz w:val="18"/>
                <w:szCs w:val="18"/>
              </w:rPr>
              <w:t>25998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A51E8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E648D1">
              <w:rPr>
                <w:sz w:val="18"/>
                <w:szCs w:val="18"/>
              </w:rPr>
              <w:t>26167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25518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20946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20945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841A0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20663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22CA0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22396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9157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22896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25503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558B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A322C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648D1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250" w:lineRule="exact"/>
              <w:rPr>
                <w:sz w:val="20"/>
                <w:szCs w:val="20"/>
                <w:lang w:val="en-US"/>
              </w:rPr>
            </w:pPr>
            <w:r w:rsidRPr="008247D3">
              <w:rPr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6C6C4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percent of end of previous period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401,5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80,9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133,6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101</w:t>
            </w:r>
            <w:r w:rsidRPr="00667054">
              <w:rPr>
                <w:sz w:val="18"/>
                <w:szCs w:val="18"/>
              </w:rPr>
              <w:t>,</w:t>
            </w:r>
            <w:r w:rsidRPr="0066705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61,7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137,6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962E7" w:rsidRDefault="00947656" w:rsidP="00B9653D">
            <w:pPr>
              <w:spacing w:line="25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8962E7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102</w:t>
            </w:r>
            <w:r w:rsidRPr="00667054">
              <w:rPr>
                <w:sz w:val="18"/>
                <w:szCs w:val="18"/>
                <w:lang w:val="en-US"/>
              </w:rPr>
              <w:t>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7AB0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31D9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F5136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7152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C71526">
              <w:rPr>
                <w:sz w:val="18"/>
                <w:szCs w:val="18"/>
              </w:rPr>
              <w:t>107,1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B96CA9">
              <w:rPr>
                <w:sz w:val="18"/>
                <w:szCs w:val="18"/>
              </w:rPr>
              <w:t>109,0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D35813">
              <w:rPr>
                <w:sz w:val="18"/>
                <w:szCs w:val="18"/>
              </w:rPr>
              <w:t>105,1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306F2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84476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3D76E3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3D76E3">
              <w:rPr>
                <w:sz w:val="18"/>
                <w:szCs w:val="18"/>
              </w:rPr>
              <w:t>107,4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97,4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106,3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98,3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97,7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2C42ED"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D65FF2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5440D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116,2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5E5AA5">
              <w:rPr>
                <w:sz w:val="18"/>
                <w:szCs w:val="18"/>
              </w:rPr>
              <w:t>103,3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012A3E">
              <w:rPr>
                <w:sz w:val="18"/>
                <w:szCs w:val="18"/>
              </w:rPr>
              <w:t>97,8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20347C">
              <w:rPr>
                <w:sz w:val="18"/>
                <w:szCs w:val="18"/>
              </w:rPr>
              <w:t>95,6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126F85">
              <w:rPr>
                <w:sz w:val="18"/>
                <w:szCs w:val="18"/>
              </w:rPr>
              <w:t>95,2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3D76E3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EB4E70">
              <w:rPr>
                <w:sz w:val="18"/>
                <w:szCs w:val="18"/>
              </w:rPr>
              <w:t>106,2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D53B86">
              <w:rPr>
                <w:sz w:val="18"/>
                <w:szCs w:val="18"/>
              </w:rPr>
              <w:t>105,8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100,7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625B56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65FF2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E7673">
              <w:rPr>
                <w:sz w:val="18"/>
                <w:szCs w:val="18"/>
                <w:lang w:val="en-US"/>
              </w:rPr>
              <w:t>102,7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E5AA5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3047AC">
              <w:rPr>
                <w:sz w:val="18"/>
                <w:szCs w:val="18"/>
              </w:rPr>
              <w:t>102,5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12A3E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 w:rsidRPr="002F0AF3">
              <w:rPr>
                <w:sz w:val="18"/>
                <w:szCs w:val="18"/>
              </w:rPr>
              <w:t>100,4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0347C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6F85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B4E70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3B8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25B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E7673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047AC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AF3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5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A3B51" w:rsidRDefault="00947656" w:rsidP="00B9653D">
            <w:pPr>
              <w:pStyle w:val="Heading2"/>
              <w:spacing w:line="260" w:lineRule="exact"/>
              <w:rPr>
                <w:b/>
              </w:rPr>
            </w:pPr>
            <w:r w:rsidRPr="006C6C46">
              <w:rPr>
                <w:b/>
              </w:rPr>
              <w:t>Топливо дизельное</w:t>
            </w:r>
            <w:r>
              <w:rPr>
                <w:b/>
              </w:rPr>
              <w:t xml:space="preserve">, </w:t>
            </w:r>
            <w:r w:rsidRPr="006C6C46">
              <w:rPr>
                <w:b/>
              </w:rPr>
              <w:t>рублей за тонну</w:t>
            </w:r>
            <w:r>
              <w:rPr>
                <w:b/>
              </w:rPr>
              <w:t xml:space="preserve"> / </w:t>
            </w:r>
            <w:r w:rsidRPr="00081829">
              <w:rPr>
                <w:lang w:val="en-US"/>
              </w:rPr>
              <w:t>Diesel</w:t>
            </w:r>
            <w:r w:rsidRPr="00081829">
              <w:t xml:space="preserve"> </w:t>
            </w:r>
            <w:r w:rsidRPr="00081829">
              <w:rPr>
                <w:lang w:val="en-US"/>
              </w:rPr>
              <w:t>oils</w:t>
            </w:r>
            <w:r w:rsidRPr="00081829">
              <w:t>,</w:t>
            </w:r>
            <w:r>
              <w:rPr>
                <w:b/>
              </w:rPr>
              <w:t xml:space="preserve"> </w:t>
            </w:r>
            <w:r>
              <w:rPr>
                <w:lang w:val="en-US"/>
              </w:rPr>
              <w:t>rubles</w:t>
            </w:r>
            <w:r w:rsidRPr="008247D3">
              <w:t xml:space="preserve"> </w:t>
            </w:r>
            <w:r>
              <w:rPr>
                <w:lang w:val="en-US"/>
              </w:rPr>
              <w:t>per</w:t>
            </w:r>
            <w:r w:rsidRPr="008247D3">
              <w:t xml:space="preserve"> </w:t>
            </w:r>
            <w:r>
              <w:rPr>
                <w:lang w:val="en-US"/>
              </w:rPr>
              <w:t>ton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3375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1363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1573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1893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2259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2508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2973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3375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5209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3187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3445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3513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3707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3803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3886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3945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4114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4416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4891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5118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5209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4777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5563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5501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5514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5610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5551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5469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5400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5460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5203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4777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4887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4129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3812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3713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3958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4822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5390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5262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5023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5011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5105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4887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6312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4979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5747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6336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6196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5579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5529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5636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5826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6289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6325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6218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6312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10110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6391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6284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6424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6556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6802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7100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7230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7498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8774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9338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10110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12000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9653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9672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10491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10547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9959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10794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11295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12947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12560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12000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11218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11803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12760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12431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12093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12430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12195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12732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10905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10900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11218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17000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11059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10995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11565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11654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11412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11395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11550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11653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11897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13524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17000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10180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15598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15119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15875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17021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17915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19958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21170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19206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16928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16164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13501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10180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11938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10876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12689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11668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11255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10479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11957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11946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11228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12270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11938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16340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12096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12375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12663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13225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12894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12688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13096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13060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13469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15094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16340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20766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16938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17435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16617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17034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17329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16993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16657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17458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17623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19554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20673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20766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23512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20490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19979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19977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40973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19934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19598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D4502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2B699C">
              <w:rPr>
                <w:sz w:val="18"/>
                <w:szCs w:val="18"/>
              </w:rPr>
              <w:t>20146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3A469E">
              <w:rPr>
                <w:sz w:val="18"/>
                <w:szCs w:val="18"/>
              </w:rPr>
              <w:t>21771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4A300A">
              <w:rPr>
                <w:sz w:val="18"/>
                <w:szCs w:val="18"/>
              </w:rPr>
              <w:t>22426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A32C01">
              <w:rPr>
                <w:sz w:val="18"/>
                <w:szCs w:val="18"/>
              </w:rPr>
              <w:t>22207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11B80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22852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23512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22847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22166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21385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20746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20286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951A57">
              <w:rPr>
                <w:sz w:val="18"/>
                <w:szCs w:val="18"/>
              </w:rPr>
              <w:t>19842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826E33">
              <w:rPr>
                <w:sz w:val="18"/>
                <w:szCs w:val="18"/>
              </w:rPr>
              <w:t>19507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B699C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0B2AD9">
              <w:rPr>
                <w:sz w:val="18"/>
                <w:szCs w:val="18"/>
              </w:rPr>
              <w:t>19980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5440D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20696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00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A96E73">
              <w:rPr>
                <w:sz w:val="18"/>
                <w:szCs w:val="18"/>
              </w:rPr>
              <w:t>21020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32C01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DA51E8">
              <w:rPr>
                <w:sz w:val="18"/>
                <w:szCs w:val="18"/>
              </w:rPr>
              <w:t>21009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31C64">
              <w:rPr>
                <w:sz w:val="18"/>
                <w:szCs w:val="18"/>
                <w:lang w:val="en-US"/>
              </w:rPr>
              <w:t>21947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22847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23587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23366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A841A0">
              <w:rPr>
                <w:sz w:val="18"/>
                <w:szCs w:val="18"/>
              </w:rPr>
              <w:t>22514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322CA0">
              <w:rPr>
                <w:sz w:val="18"/>
                <w:szCs w:val="18"/>
              </w:rPr>
              <w:t>22303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22483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1A57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59157A">
              <w:rPr>
                <w:sz w:val="18"/>
                <w:szCs w:val="18"/>
              </w:rPr>
              <w:t>22708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22775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B2AD9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22214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C558B">
              <w:rPr>
                <w:sz w:val="18"/>
                <w:szCs w:val="18"/>
                <w:lang w:val="en-US"/>
              </w:rPr>
              <w:t>21843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96E73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AA322C">
              <w:rPr>
                <w:sz w:val="18"/>
                <w:szCs w:val="18"/>
              </w:rPr>
              <w:t>21900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A51E8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3D4CDA">
              <w:rPr>
                <w:sz w:val="18"/>
                <w:szCs w:val="18"/>
              </w:rPr>
              <w:t>22224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23587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23943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841A0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23501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22CA0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25336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9157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24985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24751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558B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A322C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D4CD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260" w:lineRule="exact"/>
              <w:rPr>
                <w:sz w:val="20"/>
                <w:szCs w:val="20"/>
                <w:lang w:val="en-US"/>
              </w:rPr>
            </w:pPr>
            <w:r w:rsidRPr="008247D3">
              <w:rPr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7C209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percent of end of previous period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322,5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116,7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154,0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122,2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159,9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130,6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82,5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128,0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99,3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</w:rPr>
              <w:t>98</w:t>
            </w:r>
            <w:r w:rsidRPr="00667054">
              <w:rPr>
                <w:sz w:val="18"/>
                <w:szCs w:val="18"/>
                <w:lang w:val="en-US"/>
              </w:rPr>
              <w:t>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40973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F5136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7152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C71526">
              <w:rPr>
                <w:sz w:val="18"/>
                <w:szCs w:val="18"/>
              </w:rPr>
              <w:t>106,5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96CA9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B96CA9">
              <w:rPr>
                <w:sz w:val="18"/>
                <w:szCs w:val="18"/>
              </w:rPr>
              <w:t>103,4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BE5CB2">
              <w:rPr>
                <w:sz w:val="18"/>
                <w:szCs w:val="18"/>
              </w:rPr>
              <w:t>99,8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306F2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8161F6">
              <w:rPr>
                <w:sz w:val="18"/>
                <w:szCs w:val="18"/>
              </w:rPr>
              <w:t>102,4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96,5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98,2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98,5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2C42ED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F513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7B3D71"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F6259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96CA9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5E5AA5">
              <w:rPr>
                <w:sz w:val="18"/>
                <w:szCs w:val="18"/>
              </w:rPr>
              <w:t>102,0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E5CB2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012A3E">
              <w:rPr>
                <w:sz w:val="18"/>
                <w:szCs w:val="18"/>
              </w:rPr>
              <w:t>101,8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20347C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126F85">
              <w:rPr>
                <w:sz w:val="18"/>
                <w:szCs w:val="18"/>
              </w:rPr>
              <w:t>100,2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61F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EB4E70"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D53B86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100,9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625B56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B3D71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E7673">
              <w:rPr>
                <w:sz w:val="18"/>
                <w:szCs w:val="18"/>
                <w:lang w:val="en-US"/>
              </w:rPr>
              <w:t>99,0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E5AA5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3047AC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12A3E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 w:rsidRPr="002F0AF3">
              <w:rPr>
                <w:sz w:val="18"/>
                <w:szCs w:val="18"/>
              </w:rPr>
              <w:t>101,2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6F85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B4E70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3B8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25B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E7673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047AC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AF3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Pr="00667054" w:rsidRDefault="00947656">
      <w:pPr>
        <w:pStyle w:val="BodyText3"/>
        <w:spacing w:line="20" w:lineRule="exact"/>
      </w:pPr>
    </w:p>
    <w:p w:rsidR="00947656" w:rsidRPr="001C6C78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ind w:left="-142"/>
        <w:rPr>
          <w:i/>
          <w:color w:val="000000"/>
          <w:sz w:val="16"/>
          <w:szCs w:val="16"/>
        </w:rPr>
      </w:pPr>
      <w:r>
        <w:rPr>
          <w:color w:val="000000"/>
          <w:sz w:val="18"/>
          <w:szCs w:val="18"/>
          <w:lang w:val="en-US"/>
        </w:rPr>
        <w:t xml:space="preserve">    </w:t>
      </w:r>
    </w:p>
    <w:tbl>
      <w:tblPr>
        <w:tblW w:w="14851" w:type="dxa"/>
        <w:tblLayout w:type="fixed"/>
        <w:tblLook w:val="0000"/>
      </w:tblPr>
      <w:tblGrid>
        <w:gridCol w:w="2398"/>
        <w:gridCol w:w="912"/>
        <w:gridCol w:w="35"/>
        <w:gridCol w:w="906"/>
        <w:gridCol w:w="42"/>
        <w:gridCol w:w="909"/>
        <w:gridCol w:w="41"/>
        <w:gridCol w:w="911"/>
        <w:gridCol w:w="38"/>
        <w:gridCol w:w="914"/>
        <w:gridCol w:w="36"/>
        <w:gridCol w:w="916"/>
        <w:gridCol w:w="33"/>
        <w:gridCol w:w="919"/>
        <w:gridCol w:w="31"/>
        <w:gridCol w:w="921"/>
        <w:gridCol w:w="28"/>
        <w:gridCol w:w="924"/>
        <w:gridCol w:w="26"/>
        <w:gridCol w:w="926"/>
        <w:gridCol w:w="23"/>
        <w:gridCol w:w="950"/>
        <w:gridCol w:w="952"/>
        <w:gridCol w:w="952"/>
      </w:tblGrid>
      <w:tr w:rsidR="00947656" w:rsidRPr="00FA2FD1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FA2FD1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2FD1">
              <w:rPr>
                <w:rFonts w:ascii="Arial" w:hAnsi="Arial" w:cs="Arial"/>
                <w:sz w:val="18"/>
                <w:szCs w:val="18"/>
              </w:rPr>
              <w:br w:type="page"/>
            </w:r>
            <w:r w:rsidRPr="00FA2FD1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6B1B1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6B1B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2A3B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A3B51" w:rsidRDefault="00947656" w:rsidP="00B9653D">
            <w:pPr>
              <w:spacing w:before="120" w:line="24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6C6C46">
              <w:rPr>
                <w:b/>
                <w:i/>
                <w:iCs/>
                <w:sz w:val="20"/>
                <w:szCs w:val="20"/>
              </w:rPr>
              <w:t>Мазут</w:t>
            </w:r>
            <w:r w:rsidRPr="002A3B51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i/>
                <w:iCs/>
                <w:sz w:val="20"/>
                <w:szCs w:val="20"/>
              </w:rPr>
              <w:t>топочный</w:t>
            </w:r>
            <w:r w:rsidRPr="002A3B51">
              <w:rPr>
                <w:b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6C6C46">
              <w:rPr>
                <w:b/>
                <w:sz w:val="20"/>
                <w:szCs w:val="20"/>
              </w:rPr>
              <w:t>рублей</w:t>
            </w:r>
            <w:r w:rsidRPr="002A3B51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за</w:t>
            </w:r>
            <w:r w:rsidRPr="002A3B51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тонну</w:t>
            </w:r>
            <w:r w:rsidRPr="002A3B51">
              <w:rPr>
                <w:sz w:val="20"/>
                <w:szCs w:val="20"/>
                <w:lang w:val="en-US"/>
              </w:rPr>
              <w:t xml:space="preserve"> </w:t>
            </w:r>
            <w:r w:rsidRPr="002A3B51">
              <w:rPr>
                <w:i/>
                <w:iCs/>
                <w:sz w:val="20"/>
                <w:szCs w:val="20"/>
                <w:lang w:val="en-US"/>
              </w:rPr>
              <w:t xml:space="preserve">/ </w:t>
            </w:r>
            <w:r>
              <w:rPr>
                <w:i/>
                <w:iCs/>
                <w:sz w:val="20"/>
                <w:szCs w:val="20"/>
                <w:lang w:val="en-US"/>
              </w:rPr>
              <w:t>Residual</w:t>
            </w:r>
            <w:r w:rsidRPr="002A3B5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fuel</w:t>
            </w:r>
            <w:r w:rsidRPr="002A3B5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oil</w:t>
            </w:r>
            <w:r w:rsidRPr="002A3B51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rubles</w:t>
            </w:r>
            <w:r w:rsidRPr="002A3B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per</w:t>
            </w:r>
            <w:r w:rsidRPr="002A3B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695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2244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1274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1337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1318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1400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1519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1803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2429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2244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1420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1989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1782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1725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1633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1543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1574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1543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1770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1420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2102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1899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2387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2360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2436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2552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2102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1945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2074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2406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2454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2238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1685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1819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2319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2513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2655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2348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1945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1894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1894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1862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2268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  <w:lang w:val="en-US"/>
              </w:rPr>
              <w:t>2756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2580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2609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67054">
              <w:rPr>
                <w:sz w:val="18"/>
                <w:szCs w:val="18"/>
                <w:lang w:val="en-US"/>
              </w:rPr>
              <w:t>2722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2251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1927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4108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1624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1905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2097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2787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3195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3376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3753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4225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4802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5062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4635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4108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3917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3904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5281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4905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4604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5252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5156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4984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5279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5220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4324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4221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3917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6789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3670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3153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3476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4249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4771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4688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4977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5202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5243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5432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6457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6789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3673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6423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5813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6571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7062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7229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7910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9210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9139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8495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5046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3673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7584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4090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5386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4960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5333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5599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6595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7327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7951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7599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8103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7584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7805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7600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7152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6724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7183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7638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7372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7458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7568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7484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7820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8037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7805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8843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7833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7678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8011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8223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8663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8671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8668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9533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8843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8362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9115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9187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9495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4097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950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4097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9596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9084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D450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2B699C">
              <w:rPr>
                <w:sz w:val="18"/>
                <w:szCs w:val="18"/>
              </w:rPr>
              <w:t>920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A469E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3A469E">
              <w:rPr>
                <w:sz w:val="18"/>
                <w:szCs w:val="18"/>
              </w:rPr>
              <w:t>9932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10296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9901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11B8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9281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8362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7717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C7776">
              <w:rPr>
                <w:sz w:val="18"/>
                <w:szCs w:val="18"/>
              </w:rPr>
              <w:t>7722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C7776">
              <w:rPr>
                <w:sz w:val="18"/>
                <w:szCs w:val="18"/>
              </w:rPr>
              <w:t>7705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C7776">
              <w:rPr>
                <w:sz w:val="18"/>
                <w:szCs w:val="18"/>
              </w:rPr>
              <w:t>7842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C7776">
              <w:rPr>
                <w:sz w:val="18"/>
                <w:szCs w:val="18"/>
              </w:rPr>
              <w:t>7738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C7776">
              <w:rPr>
                <w:sz w:val="18"/>
                <w:szCs w:val="18"/>
              </w:rPr>
              <w:t>7565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74FBF">
              <w:rPr>
                <w:sz w:val="18"/>
                <w:szCs w:val="18"/>
              </w:rPr>
              <w:t>7990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B699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0B2AD9">
              <w:rPr>
                <w:sz w:val="18"/>
                <w:szCs w:val="18"/>
              </w:rPr>
              <w:t>8439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F625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8965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96E73">
              <w:rPr>
                <w:sz w:val="18"/>
                <w:szCs w:val="18"/>
              </w:rPr>
              <w:t>9018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DA51E8">
              <w:rPr>
                <w:sz w:val="18"/>
                <w:szCs w:val="18"/>
              </w:rPr>
              <w:t>8369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31C64">
              <w:rPr>
                <w:sz w:val="18"/>
                <w:szCs w:val="18"/>
                <w:lang w:val="en-US"/>
              </w:rPr>
              <w:t>8321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F0FA8">
              <w:rPr>
                <w:sz w:val="18"/>
                <w:szCs w:val="18"/>
              </w:rPr>
              <w:t>7717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841A0">
              <w:rPr>
                <w:sz w:val="18"/>
                <w:szCs w:val="18"/>
              </w:rPr>
              <w:t>8000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322CA0">
              <w:rPr>
                <w:sz w:val="18"/>
                <w:szCs w:val="18"/>
              </w:rPr>
              <w:t>8989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9655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777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EC5B09">
              <w:rPr>
                <w:sz w:val="18"/>
                <w:szCs w:val="18"/>
              </w:rPr>
              <w:t>9670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9438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B2AD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C558B">
              <w:rPr>
                <w:sz w:val="18"/>
                <w:szCs w:val="18"/>
                <w:lang w:val="en-US"/>
              </w:rPr>
              <w:t>9775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96E7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A322C">
              <w:rPr>
                <w:sz w:val="18"/>
                <w:szCs w:val="18"/>
              </w:rPr>
              <w:t>10071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A51E8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C1800">
              <w:rPr>
                <w:sz w:val="18"/>
                <w:szCs w:val="18"/>
              </w:rPr>
              <w:t>9380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FA8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5613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841A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22CA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8291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C5B0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8052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558B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A322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C1800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240" w:lineRule="exact"/>
              <w:rPr>
                <w:sz w:val="20"/>
                <w:szCs w:val="20"/>
                <w:lang w:val="en-US"/>
              </w:rPr>
            </w:pPr>
            <w:r w:rsidRPr="008247D3">
              <w:rPr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7C209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percent of end of previous period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257,2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124,2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187,5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121,0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64,0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79,6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155,5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159,5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126,9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81,4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77,5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120,8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87,6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123,5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83,9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207,6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84,0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114,1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129,2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115,7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88,8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132,4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83,7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95,2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162,9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89,2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118,5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102,3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2008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52,1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90,9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117,3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92,3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56,6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73,7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2009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156,0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113,5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111,8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107,0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96,4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2010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93,8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108,3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106,8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95,6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96,0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112,4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97,5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103,5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104,5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110,4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101,6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98,9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94,7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2012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102,0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67054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4097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4ED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96,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F5136">
              <w:rPr>
                <w:sz w:val="18"/>
                <w:szCs w:val="18"/>
              </w:rPr>
              <w:t>101,6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76DB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C71526">
              <w:rPr>
                <w:sz w:val="18"/>
                <w:szCs w:val="18"/>
              </w:rPr>
              <w:t>105</w:t>
            </w:r>
            <w:r>
              <w:rPr>
                <w:sz w:val="18"/>
                <w:szCs w:val="18"/>
                <w:lang w:val="en-US"/>
              </w:rPr>
              <w:t>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104,6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F965C1">
              <w:rPr>
                <w:sz w:val="18"/>
                <w:szCs w:val="18"/>
              </w:rPr>
              <w:t>98,1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306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90,0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67054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451724">
              <w:rPr>
                <w:sz w:val="18"/>
                <w:szCs w:val="18"/>
              </w:rPr>
              <w:t>98,5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100,4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98,6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941CA">
              <w:rPr>
                <w:sz w:val="18"/>
                <w:szCs w:val="18"/>
              </w:rPr>
              <w:t>98,1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C42ED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F513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860245">
              <w:rPr>
                <w:sz w:val="18"/>
                <w:szCs w:val="18"/>
              </w:rPr>
              <w:t>103,9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F6259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5E5AA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965C1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012A3E">
              <w:rPr>
                <w:sz w:val="18"/>
                <w:szCs w:val="18"/>
              </w:rPr>
              <w:t>94,5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20347C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26F85">
              <w:rPr>
                <w:sz w:val="18"/>
                <w:szCs w:val="18"/>
              </w:rPr>
              <w:t>93,1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51724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93C77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D53B86">
              <w:rPr>
                <w:sz w:val="18"/>
                <w:szCs w:val="18"/>
              </w:rPr>
              <w:t>111,8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67F5C">
              <w:rPr>
                <w:sz w:val="18"/>
                <w:szCs w:val="18"/>
              </w:rPr>
              <w:t>108,0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941C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625B56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7D53F2">
              <w:rPr>
                <w:sz w:val="18"/>
                <w:szCs w:val="18"/>
              </w:rPr>
              <w:t>99,2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60245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E7673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E5AA5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3047AC">
              <w:rPr>
                <w:sz w:val="18"/>
                <w:szCs w:val="18"/>
              </w:rPr>
              <w:t>102,3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12A3E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2F0AF3">
              <w:rPr>
                <w:sz w:val="18"/>
                <w:szCs w:val="18"/>
              </w:rPr>
              <w:t>95,6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0B6A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26F85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84,5</w:t>
            </w:r>
          </w:p>
        </w:tc>
      </w:tr>
      <w:tr w:rsidR="00947656" w:rsidRPr="00667054" w:rsidTr="00B965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93C77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53B8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7F5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25B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105,0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D53F2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E767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3047AC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F0AF3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line="20" w:lineRule="exact"/>
        <w:rPr>
          <w:i/>
          <w:color w:val="000000"/>
          <w:sz w:val="16"/>
          <w:szCs w:val="16"/>
          <w:lang w:val="en-US"/>
        </w:rPr>
      </w:pPr>
    </w:p>
    <w:p w:rsidR="00947656" w:rsidRDefault="00947656" w:rsidP="00B9653D">
      <w:pPr>
        <w:spacing w:line="20" w:lineRule="exact"/>
        <w:rPr>
          <w:i/>
          <w:color w:val="000000"/>
          <w:sz w:val="16"/>
          <w:szCs w:val="16"/>
          <w:lang w:val="en-US"/>
        </w:rPr>
      </w:pPr>
    </w:p>
    <w:p w:rsidR="00947656" w:rsidRPr="00D03E7D" w:rsidRDefault="00947656" w:rsidP="00B9653D">
      <w:pPr>
        <w:spacing w:before="60"/>
        <w:rPr>
          <w:i/>
          <w:color w:val="000000"/>
          <w:sz w:val="16"/>
          <w:szCs w:val="16"/>
          <w:lang w:val="en-US"/>
        </w:rPr>
      </w:pPr>
    </w:p>
    <w:p w:rsidR="00947656" w:rsidRDefault="00947656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>
        <w:br w:type="page"/>
      </w:r>
    </w:p>
    <w:tbl>
      <w:tblPr>
        <w:tblW w:w="14851" w:type="dxa"/>
        <w:tblLayout w:type="fixed"/>
        <w:tblLook w:val="0000"/>
      </w:tblPr>
      <w:tblGrid>
        <w:gridCol w:w="2636"/>
        <w:gridCol w:w="930"/>
        <w:gridCol w:w="930"/>
        <w:gridCol w:w="935"/>
        <w:gridCol w:w="931"/>
        <w:gridCol w:w="931"/>
        <w:gridCol w:w="931"/>
        <w:gridCol w:w="932"/>
        <w:gridCol w:w="931"/>
        <w:gridCol w:w="931"/>
        <w:gridCol w:w="931"/>
        <w:gridCol w:w="931"/>
        <w:gridCol w:w="931"/>
        <w:gridCol w:w="932"/>
      </w:tblGrid>
      <w:tr w:rsidR="0094765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7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240" w:line="24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3.2.  Индексы цен производителей на продукцию животноводства</w:t>
            </w:r>
            <w:r w:rsidRPr="008247D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</w:r>
            <w:r w:rsidRPr="006C6C46">
              <w:rPr>
                <w:sz w:val="22"/>
                <w:szCs w:val="22"/>
              </w:rPr>
              <w:t xml:space="preserve">        </w:t>
            </w:r>
            <w:r w:rsidRPr="006B1B16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(на конец периода, в % к концу предыдущего периода)</w:t>
            </w:r>
            <w:r w:rsidRPr="008247D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</w:r>
            <w:r w:rsidRPr="006B1B16">
              <w:rPr>
                <w:b/>
                <w:sz w:val="22"/>
                <w:szCs w:val="22"/>
              </w:rPr>
              <w:t xml:space="preserve">        </w:t>
            </w:r>
            <w:r w:rsidRPr="006C6C46">
              <w:rPr>
                <w:sz w:val="22"/>
                <w:szCs w:val="22"/>
              </w:rPr>
              <w:t xml:space="preserve">/ </w:t>
            </w:r>
            <w:r w:rsidRPr="006C6C46">
              <w:rPr>
                <w:sz w:val="22"/>
                <w:szCs w:val="22"/>
                <w:lang w:val="en-US"/>
              </w:rPr>
              <w:t>Producer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price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indices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livestock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products</w:t>
            </w:r>
            <w:r w:rsidRPr="006B1B1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 xml:space="preserve">         </w:t>
            </w:r>
            <w:r w:rsidRPr="006C6C46">
              <w:rPr>
                <w:sz w:val="22"/>
                <w:szCs w:val="22"/>
              </w:rPr>
              <w:t>(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6C6C46">
              <w:rPr>
                <w:sz w:val="22"/>
                <w:szCs w:val="22"/>
              </w:rPr>
              <w:t xml:space="preserve">, </w:t>
            </w:r>
            <w:r w:rsidRPr="006C6C46">
              <w:rPr>
                <w:sz w:val="22"/>
                <w:szCs w:val="22"/>
                <w:lang w:val="en-US"/>
              </w:rPr>
              <w:t>percent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previous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6C6C46">
              <w:rPr>
                <w:sz w:val="22"/>
                <w:szCs w:val="22"/>
              </w:rPr>
              <w:t>)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169,4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116,5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120,7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123,8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112,4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121,1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98,4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104</w:t>
            </w:r>
            <w:r w:rsidRPr="008F3965">
              <w:rPr>
                <w:sz w:val="18"/>
                <w:szCs w:val="18"/>
              </w:rPr>
              <w:t>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106,1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109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621D8" w:rsidRDefault="00947656" w:rsidP="00B9653D">
            <w:pPr>
              <w:spacing w:before="120"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F621D8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98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125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108</w:t>
            </w:r>
            <w:r w:rsidRPr="008F3965">
              <w:rPr>
                <w:sz w:val="18"/>
                <w:szCs w:val="18"/>
              </w:rPr>
              <w:t>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120,4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97</w:t>
            </w:r>
            <w:r w:rsidRPr="008F3965">
              <w:rPr>
                <w:sz w:val="18"/>
                <w:szCs w:val="18"/>
              </w:rPr>
              <w:t>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107</w:t>
            </w:r>
            <w:r w:rsidRPr="008F3965">
              <w:rPr>
                <w:sz w:val="18"/>
                <w:szCs w:val="18"/>
              </w:rPr>
              <w:t>,7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99,9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98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105</w:t>
            </w:r>
            <w:r w:rsidRPr="008F3965">
              <w:rPr>
                <w:sz w:val="18"/>
                <w:szCs w:val="18"/>
              </w:rPr>
              <w:t>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104,1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96</w:t>
            </w:r>
            <w:r w:rsidRPr="008F3965">
              <w:rPr>
                <w:sz w:val="18"/>
                <w:szCs w:val="18"/>
              </w:rPr>
              <w:t>,4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96</w:t>
            </w:r>
            <w:r w:rsidRPr="008F3965">
              <w:rPr>
                <w:sz w:val="18"/>
                <w:szCs w:val="18"/>
              </w:rPr>
              <w:t>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</w:t>
            </w:r>
            <w:r w:rsidRPr="008F3965">
              <w:rPr>
                <w:sz w:val="18"/>
                <w:szCs w:val="18"/>
              </w:rPr>
              <w:t>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621D8" w:rsidRDefault="00947656" w:rsidP="00B9653D">
            <w:pPr>
              <w:spacing w:before="120"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F621D8">
              <w:rPr>
                <w:color w:val="000000"/>
                <w:sz w:val="18"/>
                <w:szCs w:val="18"/>
                <w:lang w:val="en-US"/>
              </w:rPr>
              <w:t>101</w:t>
            </w:r>
            <w:r w:rsidRPr="00F621D8">
              <w:rPr>
                <w:color w:val="000000"/>
                <w:sz w:val="18"/>
                <w:szCs w:val="18"/>
              </w:rPr>
              <w:t>,1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84B21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18CD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128E0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96,4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87B88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F3AB3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02369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2B38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81BCE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E24B4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B1DC7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A03E0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102,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77EA4" w:rsidRDefault="00947656" w:rsidP="00B9653D">
            <w:pPr>
              <w:spacing w:before="120" w:line="240" w:lineRule="exact"/>
              <w:ind w:right="170"/>
              <w:jc w:val="right"/>
              <w:rPr>
                <w:color w:val="000000"/>
                <w:sz w:val="18"/>
                <w:szCs w:val="18"/>
                <w:vertAlign w:val="superscript"/>
              </w:rPr>
            </w:pPr>
            <w:r w:rsidRPr="0087158C">
              <w:rPr>
                <w:color w:val="000000"/>
                <w:sz w:val="18"/>
                <w:szCs w:val="18"/>
                <w:lang w:val="en-US"/>
              </w:rPr>
              <w:t>99</w:t>
            </w:r>
            <w:r w:rsidRPr="0087158C">
              <w:rPr>
                <w:color w:val="000000"/>
                <w:sz w:val="18"/>
                <w:szCs w:val="18"/>
              </w:rPr>
              <w:t>,</w:t>
            </w:r>
            <w:r w:rsidRPr="0087158C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D0E40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77EA4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07787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E7581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16958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5726B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351FB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115,6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D5BA8" w:rsidRDefault="00947656" w:rsidP="00B9653D">
            <w:pPr>
              <w:spacing w:before="120"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33849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77F88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22639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F3965" w:rsidTr="00B9653D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</w:tcBorders>
            <w:vAlign w:val="bottom"/>
          </w:tcPr>
          <w:p w:rsidR="00947656" w:rsidRDefault="00947656" w:rsidP="00B9653D">
            <w:pPr>
              <w:spacing w:before="120" w:line="240" w:lineRule="exact"/>
              <w:ind w:left="170" w:hanging="170"/>
              <w:jc w:val="both"/>
              <w:rPr>
                <w:sz w:val="18"/>
                <w:szCs w:val="18"/>
              </w:rPr>
            </w:pPr>
          </w:p>
          <w:p w:rsidR="00947656" w:rsidRPr="00B333C4" w:rsidRDefault="00947656" w:rsidP="00B9653D">
            <w:pPr>
              <w:spacing w:before="120" w:line="240" w:lineRule="exact"/>
              <w:ind w:left="170" w:hanging="170"/>
              <w:jc w:val="both"/>
              <w:rPr>
                <w:sz w:val="18"/>
                <w:szCs w:val="18"/>
              </w:rPr>
            </w:pPr>
          </w:p>
        </w:tc>
      </w:tr>
    </w:tbl>
    <w:p w:rsidR="00947656" w:rsidRDefault="00947656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 w:rsidRPr="004A336F">
        <w:rPr>
          <w:sz w:val="18"/>
          <w:szCs w:val="18"/>
        </w:rPr>
        <w:br w:type="page"/>
      </w:r>
    </w:p>
    <w:tbl>
      <w:tblPr>
        <w:tblW w:w="14851" w:type="dxa"/>
        <w:tblLayout w:type="fixed"/>
        <w:tblLook w:val="0000"/>
      </w:tblPr>
      <w:tblGrid>
        <w:gridCol w:w="2400"/>
        <w:gridCol w:w="949"/>
        <w:gridCol w:w="949"/>
        <w:gridCol w:w="950"/>
        <w:gridCol w:w="949"/>
        <w:gridCol w:w="950"/>
        <w:gridCol w:w="949"/>
        <w:gridCol w:w="950"/>
        <w:gridCol w:w="949"/>
        <w:gridCol w:w="950"/>
        <w:gridCol w:w="949"/>
        <w:gridCol w:w="950"/>
        <w:gridCol w:w="949"/>
        <w:gridCol w:w="950"/>
      </w:tblGrid>
      <w:tr w:rsidR="0094765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pStyle w:val="FootnoteText"/>
              <w:spacing w:before="240" w:line="320" w:lineRule="exact"/>
              <w:rPr>
                <w:b/>
              </w:rPr>
            </w:pPr>
            <w:r>
              <w:rPr>
                <w:b/>
              </w:rPr>
              <w:t xml:space="preserve">3.2.1. Средние цены производителей на продукцию животноводства </w:t>
            </w:r>
            <w:r>
              <w:rPr>
                <w:b/>
              </w:rPr>
              <w:br/>
              <w:t xml:space="preserve">           </w:t>
            </w:r>
            <w:r w:rsidRPr="006C6C46">
              <w:t xml:space="preserve">/ </w:t>
            </w:r>
            <w:r w:rsidRPr="006C6C46">
              <w:rPr>
                <w:lang w:val="en-US"/>
              </w:rPr>
              <w:t>Average</w:t>
            </w:r>
            <w:r w:rsidRPr="006C6C46">
              <w:t xml:space="preserve"> </w:t>
            </w:r>
            <w:r w:rsidRPr="006C6C46">
              <w:rPr>
                <w:lang w:val="en-US"/>
              </w:rPr>
              <w:t>producer</w:t>
            </w:r>
            <w:r w:rsidRPr="006C6C46">
              <w:t xml:space="preserve"> </w:t>
            </w:r>
            <w:r w:rsidRPr="006C6C46">
              <w:rPr>
                <w:lang w:val="en-US"/>
              </w:rPr>
              <w:t>prices</w:t>
            </w:r>
            <w:r w:rsidRPr="006C6C46">
              <w:t xml:space="preserve"> </w:t>
            </w:r>
            <w:r w:rsidRPr="006C6C46">
              <w:rPr>
                <w:lang w:val="en-US"/>
              </w:rPr>
              <w:t>of</w:t>
            </w:r>
            <w:r w:rsidRPr="006C6C46">
              <w:t xml:space="preserve"> </w:t>
            </w:r>
            <w:r w:rsidRPr="006C6C46">
              <w:rPr>
                <w:lang w:val="en-US"/>
              </w:rPr>
              <w:t>livestock</w:t>
            </w:r>
            <w:r w:rsidRPr="006C6C46">
              <w:t xml:space="preserve"> </w:t>
            </w:r>
            <w:r w:rsidRPr="006C6C46">
              <w:rPr>
                <w:lang w:val="en-US"/>
              </w:rPr>
              <w:t>products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i/>
                <w:iCs/>
                <w:sz w:val="20"/>
                <w:szCs w:val="20"/>
              </w:rPr>
              <w:t>С</w:t>
            </w:r>
            <w:r w:rsidRPr="006C6C46">
              <w:rPr>
                <w:b/>
                <w:i/>
                <w:iCs/>
                <w:sz w:val="20"/>
                <w:szCs w:val="20"/>
              </w:rPr>
              <w:t xml:space="preserve">кот </w:t>
            </w:r>
            <w:r>
              <w:rPr>
                <w:b/>
                <w:i/>
                <w:iCs/>
                <w:sz w:val="20"/>
                <w:szCs w:val="20"/>
              </w:rPr>
              <w:t>к</w:t>
            </w:r>
            <w:r w:rsidRPr="006C6C46">
              <w:rPr>
                <w:b/>
                <w:i/>
                <w:iCs/>
                <w:sz w:val="20"/>
                <w:szCs w:val="20"/>
              </w:rPr>
              <w:t>рупный рогатый (в живом весе)</w:t>
            </w:r>
            <w:r>
              <w:rPr>
                <w:b/>
                <w:i/>
                <w:iCs/>
                <w:sz w:val="20"/>
                <w:szCs w:val="20"/>
              </w:rPr>
              <w:t xml:space="preserve">, </w:t>
            </w:r>
            <w:r w:rsidRPr="006C6C46">
              <w:rPr>
                <w:b/>
                <w:sz w:val="20"/>
                <w:szCs w:val="20"/>
              </w:rPr>
              <w:t>рублей за тонну</w:t>
            </w:r>
            <w:r>
              <w:rPr>
                <w:sz w:val="20"/>
                <w:szCs w:val="20"/>
              </w:rPr>
              <w:t xml:space="preserve"> </w:t>
            </w:r>
            <w:r w:rsidRPr="008247D3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  <w:lang w:val="en-US"/>
              </w:rPr>
              <w:t>Cattle</w:t>
            </w:r>
            <w:r w:rsidRPr="008247D3">
              <w:rPr>
                <w:i/>
                <w:iCs/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live</w:t>
            </w:r>
            <w:r w:rsidRPr="008247D3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weight</w:t>
            </w:r>
            <w:r w:rsidRPr="008247D3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rubles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per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8261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9966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11225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11653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12291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12990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13026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12933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13363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13357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14142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12899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13699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13165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13371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13389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13628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13742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14448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14555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 xml:space="preserve"> 15222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15540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 xml:space="preserve"> 16054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19775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16944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17646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18209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18940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19373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20365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20990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21390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21666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21728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22153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22406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26017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22262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22447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22840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22589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22596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22845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23017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36954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22996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22393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22237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21995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22126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22121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21829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21928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20144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25984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22214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22077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21814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21967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22130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22090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22445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25803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22456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23442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23780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25313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25630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26869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23911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27473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27895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28010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28138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28316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34003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29278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30703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31750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33275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34244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34236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35459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35195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36075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35968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35987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36210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39235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36381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36830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37869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39412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39423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40219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40585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40445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40758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39073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40402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41762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41107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40951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40956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41289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42648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41018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42806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41279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41724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41674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41583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42408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45641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42246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42635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43434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44265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44791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45369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46183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46288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47188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48560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47730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48790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54371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51364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52304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53411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54282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54786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54937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55213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55340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55190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55169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55567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54896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55951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54343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54640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55091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55139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55330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56076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56271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56298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55775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56862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57299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58283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64989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60209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62789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64200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64219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64541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65347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 xml:space="preserve">65286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64997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65267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66221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68413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68791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 w:rsidRPr="004A336F">
              <w:rPr>
                <w:sz w:val="18"/>
                <w:szCs w:val="18"/>
              </w:rPr>
              <w:t>70971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76339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73910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97A79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743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73788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69114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72449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74488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73499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73488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71394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70732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70140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69562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70519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71517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74405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71502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158C5" w:rsidRDefault="00947656" w:rsidP="00B9653D">
            <w:pPr>
              <w:spacing w:before="120" w:line="320" w:lineRule="exact"/>
              <w:ind w:left="-57" w:right="170"/>
              <w:jc w:val="right"/>
              <w:rPr>
                <w:color w:val="000000"/>
                <w:sz w:val="18"/>
                <w:szCs w:val="18"/>
              </w:rPr>
            </w:pPr>
            <w:r w:rsidRPr="00A158C5">
              <w:rPr>
                <w:color w:val="000000"/>
                <w:sz w:val="18"/>
                <w:szCs w:val="18"/>
              </w:rPr>
              <w:t>70265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158C5" w:rsidRDefault="00947656" w:rsidP="00B9653D">
            <w:pPr>
              <w:spacing w:before="120" w:line="320" w:lineRule="exact"/>
              <w:ind w:left="-57" w:right="170"/>
              <w:jc w:val="right"/>
              <w:rPr>
                <w:color w:val="000000"/>
                <w:sz w:val="18"/>
                <w:szCs w:val="18"/>
              </w:rPr>
            </w:pPr>
            <w:r w:rsidRPr="00A158C5">
              <w:rPr>
                <w:color w:val="000000"/>
                <w:sz w:val="18"/>
                <w:szCs w:val="18"/>
              </w:rPr>
              <w:t>70876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73394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73966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73685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78609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75119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77402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81604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84698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158C5" w:rsidRDefault="00947656" w:rsidP="00B9653D">
            <w:pPr>
              <w:spacing w:before="120" w:line="320" w:lineRule="exact"/>
              <w:ind w:left="-57"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88254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158C5" w:rsidRDefault="00947656" w:rsidP="00B9653D">
            <w:pPr>
              <w:spacing w:before="120" w:line="320" w:lineRule="exact"/>
              <w:ind w:left="-57"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92370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94324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94665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-57"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F1193" w:rsidRDefault="00947656" w:rsidP="00B9653D">
            <w:pPr>
              <w:spacing w:before="240" w:line="32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</w:rPr>
              <w:t>на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конец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  <w:lang w:val="en-US"/>
              </w:rPr>
              <w:br/>
            </w:r>
            <w:r w:rsidRPr="007C2091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 end of period, percent of end of previous period</w:t>
            </w: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208,9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120,9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116,4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105,4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120,8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247D3">
              <w:rPr>
                <w:sz w:val="18"/>
                <w:szCs w:val="18"/>
                <w:lang w:val="en-US"/>
              </w:rPr>
              <w:t>10</w:t>
            </w:r>
            <w:r w:rsidRPr="008F3965">
              <w:rPr>
                <w:sz w:val="18"/>
                <w:szCs w:val="18"/>
              </w:rPr>
              <w:t>1,6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138,9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125,5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102</w:t>
            </w:r>
            <w:r w:rsidRPr="008F3965">
              <w:rPr>
                <w:sz w:val="18"/>
                <w:szCs w:val="18"/>
                <w:lang w:val="en-US"/>
              </w:rPr>
              <w:t>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124,4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104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115,7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99,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4A336F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85DC9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81BCE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981BCE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81BCE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33BB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 w:rsidRPr="00DB33BB">
              <w:rPr>
                <w:sz w:val="18"/>
                <w:szCs w:val="18"/>
              </w:rPr>
              <w:t>102,1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B33BB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line="20" w:lineRule="exact"/>
      </w:pPr>
      <w:r>
        <w:br w:type="page"/>
      </w:r>
    </w:p>
    <w:tbl>
      <w:tblPr>
        <w:tblW w:w="14851" w:type="dxa"/>
        <w:tblLayout w:type="fixed"/>
        <w:tblLook w:val="0000"/>
      </w:tblPr>
      <w:tblGrid>
        <w:gridCol w:w="2400"/>
        <w:gridCol w:w="949"/>
        <w:gridCol w:w="949"/>
        <w:gridCol w:w="950"/>
        <w:gridCol w:w="949"/>
        <w:gridCol w:w="950"/>
        <w:gridCol w:w="949"/>
        <w:gridCol w:w="950"/>
        <w:gridCol w:w="949"/>
        <w:gridCol w:w="950"/>
        <w:gridCol w:w="949"/>
        <w:gridCol w:w="950"/>
        <w:gridCol w:w="949"/>
        <w:gridCol w:w="950"/>
      </w:tblGrid>
      <w:tr w:rsidR="00947656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A5BD7" w:rsidRDefault="00947656" w:rsidP="00B9653D">
            <w:pPr>
              <w:spacing w:before="120" w:line="240" w:lineRule="exact"/>
              <w:rPr>
                <w:i/>
                <w:iCs/>
                <w:sz w:val="20"/>
                <w:szCs w:val="20"/>
              </w:rPr>
            </w:pPr>
            <w:r w:rsidRPr="006C6C46">
              <w:rPr>
                <w:b/>
                <w:i/>
                <w:iCs/>
                <w:sz w:val="20"/>
                <w:szCs w:val="20"/>
              </w:rPr>
              <w:t xml:space="preserve">Птица </w:t>
            </w:r>
            <w:r>
              <w:rPr>
                <w:b/>
                <w:i/>
                <w:iCs/>
                <w:sz w:val="20"/>
                <w:szCs w:val="20"/>
              </w:rPr>
              <w:t xml:space="preserve">сельскохозяйственная </w:t>
            </w:r>
            <w:r w:rsidRPr="006C6C46">
              <w:rPr>
                <w:b/>
                <w:i/>
                <w:iCs/>
                <w:sz w:val="20"/>
                <w:szCs w:val="20"/>
              </w:rPr>
              <w:t>(в живом весе)</w:t>
            </w:r>
            <w:r>
              <w:rPr>
                <w:b/>
                <w:i/>
                <w:i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рублей за тонну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A5BD7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  <w:lang w:val="en-US"/>
              </w:rPr>
              <w:t>Poultry</w:t>
            </w:r>
            <w:r w:rsidRPr="005A5BD7">
              <w:rPr>
                <w:i/>
                <w:iCs/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live</w:t>
            </w:r>
            <w:r w:rsidRPr="005A5BD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weight</w:t>
            </w:r>
            <w:r w:rsidRPr="005A5BD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rubles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per</w:t>
            </w:r>
            <w:r w:rsidRPr="008247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16507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13997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15989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16342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16347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16314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17107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17759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17582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17138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15719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17447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17541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20481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17817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17768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17386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18065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18521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19272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20807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21749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22418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23496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24115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24421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26868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23526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2462</w:t>
            </w:r>
            <w:r w:rsidRPr="008F396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25536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25792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26524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27796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26495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27296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28762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28351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29296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28575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25710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27746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25879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26851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24454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25046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26194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26132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25639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24962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25325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26507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25437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28613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26027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24366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24964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27248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27382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27777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28193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28941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32253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31419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32261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32468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35897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33203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35210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34585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35676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35474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35929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35571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35914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36522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36482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37263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38226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40813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38301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35480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37295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38250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40094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43345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43718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43721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45151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44489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43161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40600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39822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40794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41598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40086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39189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38688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38274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38098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38780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39631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40259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41235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41202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43350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41599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41843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41034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41343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42191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42071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42900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43986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45102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45430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45713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46716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45075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44</w:t>
            </w:r>
            <w:r w:rsidRPr="008F3965">
              <w:rPr>
                <w:sz w:val="18"/>
                <w:szCs w:val="18"/>
              </w:rPr>
              <w:t>632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44525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43833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43683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43891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44203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43883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44610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44816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46280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48224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49318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54230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5</w:t>
            </w:r>
            <w:r w:rsidRPr="008F3965">
              <w:rPr>
                <w:sz w:val="18"/>
                <w:szCs w:val="18"/>
              </w:rPr>
              <w:t>2971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52933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53517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52237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53359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53351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54231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54086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55284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56773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56527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55486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52966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51391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50779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50960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50448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50119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50925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53586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54069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54904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55880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56</w:t>
            </w:r>
            <w:r w:rsidRPr="008F3965">
              <w:rPr>
                <w:sz w:val="18"/>
                <w:szCs w:val="18"/>
                <w:lang w:val="en-US"/>
              </w:rPr>
              <w:t>499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56035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54547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54674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53417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50431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55719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55025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55235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55769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54927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55563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55275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54807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56617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55173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4A336F">
              <w:rPr>
                <w:sz w:val="18"/>
                <w:szCs w:val="18"/>
              </w:rPr>
              <w:t>51657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51720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51931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51672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5E89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52102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52482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54904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040BE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1040BE">
              <w:rPr>
                <w:sz w:val="18"/>
                <w:szCs w:val="18"/>
              </w:rPr>
              <w:t>57045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57864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59759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60634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60571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54358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59094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55985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54359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54213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53347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54641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53133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040BE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55518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55311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51871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52723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63654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54131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53288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55528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59575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62924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67139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69772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73390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71788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70537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74096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74597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73482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71386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68290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20" w:line="24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</w:rPr>
              <w:t>на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конец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  <w:lang w:val="en-US"/>
              </w:rPr>
              <w:br/>
            </w:r>
            <w:r w:rsidRPr="007C2091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 end of period, percent of end of previous period</w:t>
            </w: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135,6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112,7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108,3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130,5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103,6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98,5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113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98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 w:rsidRPr="008F396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  <w:r w:rsidRPr="008F396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65E89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4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>
        <w:br w:type="page"/>
      </w:r>
    </w:p>
    <w:tbl>
      <w:tblPr>
        <w:tblW w:w="14851" w:type="dxa"/>
        <w:tblLayout w:type="fixed"/>
        <w:tblLook w:val="0000"/>
      </w:tblPr>
      <w:tblGrid>
        <w:gridCol w:w="2400"/>
        <w:gridCol w:w="949"/>
        <w:gridCol w:w="949"/>
        <w:gridCol w:w="950"/>
        <w:gridCol w:w="949"/>
        <w:gridCol w:w="950"/>
        <w:gridCol w:w="949"/>
        <w:gridCol w:w="950"/>
        <w:gridCol w:w="949"/>
        <w:gridCol w:w="950"/>
        <w:gridCol w:w="949"/>
        <w:gridCol w:w="950"/>
        <w:gridCol w:w="949"/>
        <w:gridCol w:w="950"/>
      </w:tblGrid>
      <w:tr w:rsidR="0094765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A5BD7" w:rsidRDefault="00947656" w:rsidP="00B9653D">
            <w:pPr>
              <w:pStyle w:val="BodyText"/>
              <w:spacing w:before="240" w:line="200" w:lineRule="exact"/>
              <w:rPr>
                <w:i/>
                <w:iCs/>
              </w:rPr>
            </w:pPr>
            <w:r>
              <w:t xml:space="preserve"> </w:t>
            </w:r>
            <w:r w:rsidRPr="006C6C46">
              <w:rPr>
                <w:b/>
                <w:i/>
                <w:iCs/>
              </w:rPr>
              <w:t>Молоко сырое крупного рогатого скота</w:t>
            </w:r>
            <w:r>
              <w:rPr>
                <w:b/>
                <w:i/>
                <w:iCs/>
              </w:rPr>
              <w:t xml:space="preserve">, </w:t>
            </w:r>
            <w:r w:rsidRPr="006C6C46">
              <w:rPr>
                <w:b/>
              </w:rPr>
              <w:t>рублей за тонну</w:t>
            </w:r>
            <w:r>
              <w:t xml:space="preserve"> </w:t>
            </w:r>
            <w:r w:rsidRPr="008247D3">
              <w:rPr>
                <w:i/>
                <w:iCs/>
              </w:rPr>
              <w:t xml:space="preserve">/ </w:t>
            </w:r>
            <w:r>
              <w:rPr>
                <w:i/>
                <w:iCs/>
                <w:lang w:val="en-US"/>
              </w:rPr>
              <w:t>Milk</w:t>
            </w:r>
            <w:r>
              <w:rPr>
                <w:i/>
                <w:iCs/>
              </w:rPr>
              <w:t xml:space="preserve">, </w:t>
            </w:r>
            <w:r>
              <w:rPr>
                <w:lang w:val="en-US"/>
              </w:rPr>
              <w:t>rubles</w:t>
            </w:r>
            <w:r w:rsidRPr="008247D3">
              <w:t xml:space="preserve"> </w:t>
            </w:r>
            <w:r>
              <w:rPr>
                <w:lang w:val="en-US"/>
              </w:rPr>
              <w:t>per</w:t>
            </w:r>
            <w:r w:rsidRPr="008247D3">
              <w:t xml:space="preserve"> </w:t>
            </w:r>
            <w:r>
              <w:rPr>
                <w:lang w:val="en-US"/>
              </w:rPr>
              <w:t>ton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3054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2495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2966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3009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3083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2963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3078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3289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3791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3633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3901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3746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3475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3323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3308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3375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3550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3850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4231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4436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4540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4680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4766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4740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4045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4046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4157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4752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5098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5259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5121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4791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4490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4038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3732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3705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3842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4843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4890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5168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5074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4568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4298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4365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4586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5020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5454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5840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5818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6055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6194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6208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6133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5917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5579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5245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5281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5431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5790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6258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6648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6680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6817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6989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7016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6948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6745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6402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6210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6237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6383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6664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7062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7379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7214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7438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7656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7719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7586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7342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6956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6674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6637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6799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7039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7664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7693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8409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7764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7847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7879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7809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7581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7437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7247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7449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8226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12117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12526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12859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12804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12120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10273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9748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10740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10900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1121</w:t>
            </w:r>
            <w:r w:rsidRPr="008F3965">
              <w:rPr>
                <w:sz w:val="18"/>
                <w:szCs w:val="18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11007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10823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10336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9844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9584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9953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11499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12370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11855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11840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11796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11869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11091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12785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14075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14770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15093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14135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15519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15762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15387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15244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14369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13392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12769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12731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05</w:t>
            </w:r>
            <w:r w:rsidRPr="008F3965">
              <w:rPr>
                <w:sz w:val="18"/>
                <w:szCs w:val="18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13596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14137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14517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14737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14541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76FA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12925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12496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14626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15198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14950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15232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14783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15956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18872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158C5" w:rsidRDefault="00947656" w:rsidP="00B9653D">
            <w:pPr>
              <w:spacing w:before="40"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158C5">
              <w:rPr>
                <w:color w:val="000000"/>
                <w:sz w:val="18"/>
                <w:szCs w:val="18"/>
              </w:rPr>
              <w:t>19229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20792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158C5" w:rsidRDefault="00947656" w:rsidP="00B9653D">
            <w:pPr>
              <w:spacing w:before="40"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21121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60" w:line="20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6C6C46">
              <w:rPr>
                <w:b/>
                <w:sz w:val="20"/>
              </w:rPr>
              <w:t>на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конец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  <w:lang w:val="en-US"/>
              </w:rPr>
              <w:br/>
            </w:r>
            <w:r w:rsidRPr="007C2091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/ end of period, percent of end of previous period</w:t>
            </w: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192,5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121,3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113,4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107,3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101,8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106,8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105,8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105,0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114,0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98,1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96,1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120,7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91,9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119,0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107,0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105,5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113,6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106,2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104,8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156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109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116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107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130,9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92,3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89,5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97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126,8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76FA3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4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spacing w:before="130" w:line="20" w:lineRule="exact"/>
        <w:rPr>
          <w:sz w:val="14"/>
          <w:szCs w:val="14"/>
        </w:rPr>
      </w:pPr>
    </w:p>
    <w:p w:rsidR="00947656" w:rsidRDefault="00947656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>
        <w:br w:type="page"/>
      </w:r>
    </w:p>
    <w:tbl>
      <w:tblPr>
        <w:tblW w:w="14851" w:type="dxa"/>
        <w:tblLayout w:type="fixed"/>
        <w:tblLook w:val="0000"/>
      </w:tblPr>
      <w:tblGrid>
        <w:gridCol w:w="2280"/>
        <w:gridCol w:w="958"/>
        <w:gridCol w:w="959"/>
        <w:gridCol w:w="959"/>
        <w:gridCol w:w="958"/>
        <w:gridCol w:w="959"/>
        <w:gridCol w:w="959"/>
        <w:gridCol w:w="958"/>
        <w:gridCol w:w="959"/>
        <w:gridCol w:w="959"/>
        <w:gridCol w:w="958"/>
        <w:gridCol w:w="959"/>
        <w:gridCol w:w="959"/>
        <w:gridCol w:w="959"/>
      </w:tblGrid>
      <w:tr w:rsidR="00947656">
        <w:tblPrEx>
          <w:tblCellMar>
            <w:top w:w="0" w:type="dxa"/>
            <w:bottom w:w="0" w:type="dxa"/>
          </w:tblCellMar>
        </w:tblPrEx>
        <w:trPr>
          <w:cantSplit/>
          <w:trHeight w:val="85"/>
          <w:tblHeader/>
        </w:trPr>
        <w:tc>
          <w:tcPr>
            <w:tcW w:w="23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A5BD7" w:rsidRDefault="00947656" w:rsidP="00B9653D">
            <w:pPr>
              <w:pStyle w:val="BodyText"/>
              <w:spacing w:before="160" w:line="190" w:lineRule="exact"/>
              <w:rPr>
                <w:i/>
                <w:iCs/>
              </w:rPr>
            </w:pPr>
            <w:r w:rsidRPr="006C6C46">
              <w:rPr>
                <w:b/>
                <w:i/>
                <w:iCs/>
              </w:rPr>
              <w:t xml:space="preserve"> Яйца куриные</w:t>
            </w:r>
            <w:r>
              <w:rPr>
                <w:b/>
                <w:i/>
                <w:iCs/>
              </w:rPr>
              <w:t xml:space="preserve">, </w:t>
            </w:r>
            <w:r w:rsidRPr="006C6C46">
              <w:rPr>
                <w:b/>
              </w:rPr>
              <w:t>рублей</w:t>
            </w:r>
            <w:r w:rsidRPr="005A5BD7">
              <w:rPr>
                <w:b/>
              </w:rPr>
              <w:t xml:space="preserve"> </w:t>
            </w:r>
            <w:r w:rsidRPr="006C6C46">
              <w:rPr>
                <w:b/>
              </w:rPr>
              <w:t>за</w:t>
            </w:r>
            <w:r w:rsidRPr="005A5BD7">
              <w:rPr>
                <w:b/>
              </w:rPr>
              <w:t xml:space="preserve"> </w:t>
            </w:r>
            <w:r w:rsidRPr="006C6C46">
              <w:rPr>
                <w:b/>
              </w:rPr>
              <w:t>тыс</w:t>
            </w:r>
            <w:r>
              <w:rPr>
                <w:b/>
              </w:rPr>
              <w:t>.</w:t>
            </w:r>
            <w:r w:rsidRPr="006C6C46">
              <w:rPr>
                <w:b/>
              </w:rPr>
              <w:t>штук</w:t>
            </w:r>
            <w:r w:rsidRPr="005A5BD7">
              <w:rPr>
                <w:i/>
                <w:iCs/>
              </w:rPr>
              <w:t xml:space="preserve"> / </w:t>
            </w:r>
            <w:r>
              <w:rPr>
                <w:i/>
                <w:iCs/>
                <w:lang w:val="en-US"/>
              </w:rPr>
              <w:t>Hen</w:t>
            </w:r>
            <w:r w:rsidRPr="005A5BD7">
              <w:rPr>
                <w:i/>
                <w:iCs/>
              </w:rPr>
              <w:t>’</w:t>
            </w:r>
            <w:r>
              <w:rPr>
                <w:i/>
                <w:iCs/>
                <w:lang w:val="en-US"/>
              </w:rPr>
              <w:t>s</w:t>
            </w:r>
            <w:r w:rsidRPr="005A5BD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eggs</w:t>
            </w:r>
            <w:r>
              <w:rPr>
                <w:i/>
                <w:iCs/>
              </w:rPr>
              <w:t xml:space="preserve">, </w:t>
            </w:r>
            <w:r>
              <w:rPr>
                <w:lang w:val="en-US"/>
              </w:rPr>
              <w:t>rubles</w:t>
            </w:r>
            <w:r w:rsidRPr="005A5BD7">
              <w:t xml:space="preserve"> </w:t>
            </w:r>
            <w:r>
              <w:rPr>
                <w:lang w:val="en-US"/>
              </w:rPr>
              <w:t>per</w:t>
            </w:r>
            <w:r w:rsidRPr="005A5BD7">
              <w:t xml:space="preserve"> </w:t>
            </w:r>
            <w:r>
              <w:rPr>
                <w:lang w:val="en-US"/>
              </w:rPr>
              <w:t>thou</w:t>
            </w:r>
            <w:r w:rsidRPr="005A5BD7">
              <w:t xml:space="preserve"> </w:t>
            </w:r>
            <w:r>
              <w:rPr>
                <w:lang w:val="en-US"/>
              </w:rPr>
              <w:t>pieces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858,0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993,0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895,1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846,5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890,5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818,0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798,5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842,8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819,2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795,2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776,8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842,6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971,5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977,8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970,1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881,6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847,0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932,2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905,4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881,0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930,9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958,0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975,9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1217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123</w:t>
            </w:r>
            <w:r w:rsidRPr="008F3965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1263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1269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1370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1303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1310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138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1287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1354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1273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1306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1246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1249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1326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1492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1331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1517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1394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1317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1382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1394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1595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1660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1596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1380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2120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2101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1807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1846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1435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1673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1763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1651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1740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1704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1742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1687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1420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1307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1556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1655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1794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1944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1974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1944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2058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2039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1829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1520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1779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1911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2183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2358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2488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2574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2559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2571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2097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2640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2843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2375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2706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2491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2494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2647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2352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2086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2194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2358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2382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2371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2403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2673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2266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1783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2350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2580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2731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2558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2947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2382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1884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2230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2578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2691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2769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2974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2916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76FA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2671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3197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3085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E25AC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4341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3279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4262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4579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4775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3370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5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160" w:line="19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  <w:lang w:val="en-US"/>
              </w:rPr>
              <w:t xml:space="preserve">    </w:t>
            </w:r>
            <w:r w:rsidRPr="006C6C46">
              <w:rPr>
                <w:b/>
                <w:sz w:val="20"/>
              </w:rPr>
              <w:t>на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конец</w:t>
            </w:r>
            <w:r w:rsidRPr="006C6C46">
              <w:rPr>
                <w:b/>
                <w:sz w:val="20"/>
                <w:lang w:val="en-US"/>
              </w:rPr>
              <w:t xml:space="preserve"> </w:t>
            </w:r>
            <w:r w:rsidRPr="006C6C46">
              <w:rPr>
                <w:b/>
                <w:sz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в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6C6C46">
              <w:rPr>
                <w:b/>
                <w:sz w:val="20"/>
                <w:szCs w:val="20"/>
              </w:rPr>
              <w:t>к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концу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предыдущего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</w:rPr>
              <w:t>периода</w:t>
            </w:r>
            <w:r w:rsidRPr="006C6C4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C6C46">
              <w:rPr>
                <w:b/>
                <w:sz w:val="20"/>
                <w:szCs w:val="20"/>
                <w:lang w:val="en-US"/>
              </w:rPr>
              <w:br/>
            </w:r>
            <w:r w:rsidRPr="007C2091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/ end of period, percent of end of previous period</w:t>
            </w: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109,9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105,7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91,9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93,8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109,8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93,6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96,3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98,0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96,5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99,4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107,4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115,9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122,6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98,8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89,3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96,8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111,3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97,2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97,0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104,8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247D3">
              <w:rPr>
                <w:sz w:val="18"/>
                <w:szCs w:val="18"/>
                <w:lang w:val="en-US"/>
              </w:rPr>
              <w:t>1</w:t>
            </w:r>
            <w:r w:rsidRPr="008F3965">
              <w:rPr>
                <w:sz w:val="18"/>
                <w:szCs w:val="18"/>
              </w:rPr>
              <w:t>03,1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91,0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92,5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91,2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108,8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88,4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129,5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92,2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90,2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105</w:t>
            </w:r>
            <w:r w:rsidRPr="008F3965">
              <w:rPr>
                <w:sz w:val="18"/>
                <w:szCs w:val="18"/>
              </w:rPr>
              <w:t>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113,9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105,7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86,2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91,3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92,9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85,8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93,5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84,6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126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89,9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83,7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114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104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123,7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93,6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84,3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95,6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92,2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106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90,2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87,5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86,4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83,9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91,5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130,7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93,9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79,6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81,7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 w:rsidRPr="004A336F">
              <w:rPr>
                <w:sz w:val="18"/>
                <w:szCs w:val="18"/>
              </w:rPr>
              <w:t>99,9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82,9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A336F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91,2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autoSpaceDE/>
        <w:autoSpaceDN/>
        <w:spacing w:line="100" w:lineRule="exact"/>
        <w:rPr>
          <w:sz w:val="16"/>
          <w:szCs w:val="16"/>
        </w:rPr>
      </w:pPr>
    </w:p>
    <w:p w:rsidR="00947656" w:rsidRPr="001D65C2" w:rsidRDefault="00947656" w:rsidP="00B9653D">
      <w:pPr>
        <w:spacing w:line="20" w:lineRule="exact"/>
        <w:rPr>
          <w:sz w:val="16"/>
          <w:szCs w:val="16"/>
        </w:rPr>
      </w:pPr>
    </w:p>
    <w:tbl>
      <w:tblPr>
        <w:tblW w:w="0" w:type="auto"/>
        <w:tblLayout w:type="fixed"/>
        <w:tblLook w:val="0000"/>
      </w:tblPr>
      <w:tblGrid>
        <w:gridCol w:w="2760"/>
        <w:gridCol w:w="915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E07FCF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RPr="00DE41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E41D3" w:rsidRDefault="00947656" w:rsidP="00B9653D">
            <w:pPr>
              <w:spacing w:before="80" w:line="180" w:lineRule="exact"/>
              <w:rPr>
                <w:b/>
                <w:sz w:val="22"/>
                <w:szCs w:val="22"/>
                <w:lang w:val="en-US"/>
              </w:rPr>
            </w:pPr>
            <w:r w:rsidRPr="004B3877">
              <w:rPr>
                <w:b/>
                <w:sz w:val="22"/>
                <w:szCs w:val="22"/>
              </w:rPr>
              <w:t>3.3</w:t>
            </w:r>
            <w:r w:rsidRPr="00DE41D3">
              <w:rPr>
                <w:b/>
                <w:color w:val="000000"/>
                <w:sz w:val="22"/>
                <w:szCs w:val="22"/>
              </w:rPr>
              <w:t xml:space="preserve">. Сводный индекс цен на продукцию </w:t>
            </w:r>
            <w:r w:rsidRPr="00DE41D3">
              <w:rPr>
                <w:b/>
                <w:color w:val="000000"/>
                <w:sz w:val="22"/>
                <w:szCs w:val="22"/>
                <w:lang w:val="en-US"/>
              </w:rPr>
              <w:t>(</w:t>
            </w:r>
            <w:r w:rsidRPr="00DE41D3">
              <w:rPr>
                <w:b/>
                <w:color w:val="000000"/>
                <w:sz w:val="22"/>
                <w:szCs w:val="22"/>
              </w:rPr>
              <w:t>затраты</w:t>
            </w:r>
            <w:r w:rsidRPr="00DE41D3">
              <w:rPr>
                <w:b/>
                <w:color w:val="000000"/>
                <w:sz w:val="22"/>
                <w:szCs w:val="22"/>
                <w:lang w:val="en-US"/>
              </w:rPr>
              <w:t xml:space="preserve">, </w:t>
            </w:r>
            <w:r w:rsidRPr="00DE41D3">
              <w:rPr>
                <w:b/>
                <w:color w:val="000000"/>
                <w:sz w:val="22"/>
                <w:szCs w:val="22"/>
              </w:rPr>
              <w:t>услуги</w:t>
            </w:r>
            <w:r w:rsidRPr="00DE41D3">
              <w:rPr>
                <w:b/>
                <w:color w:val="000000"/>
                <w:sz w:val="22"/>
                <w:szCs w:val="22"/>
                <w:lang w:val="en-US"/>
              </w:rPr>
              <w:t xml:space="preserve">) </w:t>
            </w:r>
            <w:r w:rsidRPr="00DE41D3">
              <w:rPr>
                <w:b/>
                <w:color w:val="000000"/>
                <w:sz w:val="22"/>
                <w:szCs w:val="22"/>
              </w:rPr>
              <w:t>инвестиционного</w:t>
            </w:r>
            <w:r w:rsidRPr="00DE41D3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DE41D3">
              <w:rPr>
                <w:b/>
                <w:color w:val="000000"/>
                <w:sz w:val="22"/>
                <w:szCs w:val="22"/>
              </w:rPr>
              <w:t>назначения</w:t>
            </w:r>
            <w:r w:rsidRPr="00DE41D3">
              <w:rPr>
                <w:b/>
                <w:color w:val="000000"/>
                <w:sz w:val="22"/>
                <w:szCs w:val="22"/>
                <w:lang w:val="en-US"/>
              </w:rPr>
              <w:br/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       (</w:t>
            </w:r>
            <w:r w:rsidRPr="007F6789">
              <w:rPr>
                <w:b/>
                <w:sz w:val="22"/>
                <w:szCs w:val="22"/>
              </w:rPr>
              <w:t>на</w:t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7F6789">
              <w:rPr>
                <w:b/>
                <w:sz w:val="22"/>
                <w:szCs w:val="22"/>
              </w:rPr>
              <w:t>конец</w:t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7F6789">
              <w:rPr>
                <w:b/>
                <w:sz w:val="22"/>
                <w:szCs w:val="22"/>
              </w:rPr>
              <w:t>периода</w:t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, </w:t>
            </w:r>
            <w:r w:rsidRPr="007F6789">
              <w:rPr>
                <w:b/>
                <w:sz w:val="22"/>
                <w:szCs w:val="22"/>
              </w:rPr>
              <w:t>в</w:t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% </w:t>
            </w:r>
            <w:r w:rsidRPr="007F6789">
              <w:rPr>
                <w:b/>
                <w:sz w:val="22"/>
                <w:szCs w:val="22"/>
              </w:rPr>
              <w:t>к</w:t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7F6789">
              <w:rPr>
                <w:b/>
                <w:sz w:val="22"/>
                <w:szCs w:val="22"/>
              </w:rPr>
              <w:t>концу</w:t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7F6789">
              <w:rPr>
                <w:b/>
                <w:sz w:val="22"/>
                <w:szCs w:val="22"/>
              </w:rPr>
              <w:t>предыдущего</w:t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7F6789">
              <w:rPr>
                <w:b/>
                <w:sz w:val="22"/>
                <w:szCs w:val="22"/>
              </w:rPr>
              <w:t>периода</w:t>
            </w:r>
            <w:r w:rsidRPr="00DE41D3">
              <w:rPr>
                <w:b/>
                <w:sz w:val="22"/>
                <w:szCs w:val="22"/>
                <w:lang w:val="en-US"/>
              </w:rPr>
              <w:t>)</w:t>
            </w:r>
            <w:r w:rsidRPr="00DE41D3">
              <w:rPr>
                <w:b/>
                <w:sz w:val="22"/>
                <w:szCs w:val="22"/>
                <w:lang w:val="en-US"/>
              </w:rPr>
              <w:br/>
            </w:r>
            <w:r w:rsidRPr="00DE41D3">
              <w:rPr>
                <w:sz w:val="22"/>
                <w:szCs w:val="22"/>
                <w:lang w:val="en-US"/>
              </w:rPr>
              <w:t xml:space="preserve">       / </w:t>
            </w:r>
            <w:r w:rsidRPr="00DE41D3">
              <w:rPr>
                <w:color w:val="000000"/>
                <w:sz w:val="22"/>
                <w:szCs w:val="22"/>
                <w:lang w:val="en-US"/>
              </w:rPr>
              <w:t>Aggregated Price Index for investment purpose products (expenditures, services)</w:t>
            </w:r>
            <w:r w:rsidRPr="00DE41D3">
              <w:rPr>
                <w:color w:val="000000"/>
                <w:sz w:val="22"/>
                <w:szCs w:val="22"/>
                <w:lang w:val="en-US"/>
              </w:rPr>
              <w:br/>
            </w:r>
            <w:r w:rsidRPr="00DE41D3">
              <w:rPr>
                <w:b/>
                <w:sz w:val="22"/>
                <w:szCs w:val="22"/>
                <w:lang w:val="en-US"/>
              </w:rPr>
              <w:t xml:space="preserve">        </w:t>
            </w:r>
            <w:r w:rsidRPr="00DE41D3">
              <w:rPr>
                <w:sz w:val="22"/>
                <w:szCs w:val="22"/>
                <w:lang w:val="en-US"/>
              </w:rPr>
              <w:t>(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DE41D3">
              <w:rPr>
                <w:sz w:val="22"/>
                <w:szCs w:val="22"/>
                <w:lang w:val="en-US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DE41D3">
              <w:rPr>
                <w:sz w:val="22"/>
                <w:szCs w:val="22"/>
                <w:lang w:val="en-US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DE41D3">
              <w:rPr>
                <w:sz w:val="22"/>
                <w:szCs w:val="22"/>
                <w:lang w:val="en-US"/>
              </w:rPr>
              <w:t xml:space="preserve">, </w:t>
            </w:r>
            <w:r w:rsidRPr="006C6C46">
              <w:rPr>
                <w:sz w:val="22"/>
                <w:szCs w:val="22"/>
                <w:lang w:val="en-US"/>
              </w:rPr>
              <w:t>percent</w:t>
            </w:r>
            <w:r w:rsidRPr="00DE41D3">
              <w:rPr>
                <w:sz w:val="22"/>
                <w:szCs w:val="22"/>
                <w:lang w:val="en-US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DE41D3">
              <w:rPr>
                <w:sz w:val="22"/>
                <w:szCs w:val="22"/>
                <w:lang w:val="en-US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DE41D3">
              <w:rPr>
                <w:sz w:val="22"/>
                <w:szCs w:val="22"/>
                <w:lang w:val="en-US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DE41D3">
              <w:rPr>
                <w:sz w:val="22"/>
                <w:szCs w:val="22"/>
                <w:lang w:val="en-US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previous</w:t>
            </w:r>
            <w:r w:rsidRPr="00DE41D3">
              <w:rPr>
                <w:sz w:val="22"/>
                <w:szCs w:val="22"/>
                <w:lang w:val="en-US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DE41D3">
              <w:rPr>
                <w:sz w:val="22"/>
                <w:szCs w:val="22"/>
                <w:lang w:val="en-US"/>
              </w:rPr>
              <w:t>)</w:t>
            </w:r>
          </w:p>
        </w:tc>
      </w:tr>
      <w:tr w:rsidR="00947656" w:rsidRPr="00824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146,0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104,9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  <w:lang w:val="en-US"/>
              </w:rPr>
            </w:pPr>
            <w:r w:rsidRPr="008247D3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135,9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103,2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114,4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114,9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116</w:t>
            </w:r>
            <w:r w:rsidRPr="008F3965">
              <w:rPr>
                <w:sz w:val="18"/>
                <w:szCs w:val="18"/>
              </w:rPr>
              <w:t>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</w:t>
            </w:r>
            <w:r w:rsidRPr="008F3965">
              <w:rPr>
                <w:sz w:val="18"/>
                <w:szCs w:val="18"/>
              </w:rPr>
              <w:t>01,</w:t>
            </w:r>
            <w:r w:rsidRPr="008F3965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98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CB0509">
              <w:rPr>
                <w:sz w:val="18"/>
                <w:szCs w:val="18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98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98</w:t>
            </w:r>
            <w:r w:rsidRPr="008F3965">
              <w:rPr>
                <w:sz w:val="18"/>
                <w:szCs w:val="18"/>
              </w:rPr>
              <w:t>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CB0509">
              <w:rPr>
                <w:sz w:val="18"/>
                <w:szCs w:val="18"/>
              </w:rPr>
              <w:t>100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12A7A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D65C2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144D9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C4004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B0509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CB0509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961A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C6E61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2424B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E6667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17E77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A6AB7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934D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CB0509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33C14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B1BA0" w:rsidRDefault="00947656" w:rsidP="00B9653D">
            <w:pPr>
              <w:spacing w:before="60" w:line="18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1B1BA0">
              <w:rPr>
                <w:color w:val="000000"/>
                <w:sz w:val="18"/>
                <w:szCs w:val="18"/>
                <w:lang w:val="en-US"/>
              </w:rPr>
              <w:t>99</w:t>
            </w:r>
            <w:r w:rsidRPr="001B1BA0">
              <w:rPr>
                <w:color w:val="000000"/>
                <w:sz w:val="18"/>
                <w:szCs w:val="18"/>
              </w:rPr>
              <w:t>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283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5C0A57">
              <w:rPr>
                <w:sz w:val="18"/>
                <w:szCs w:val="18"/>
              </w:rPr>
              <w:t>107,2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100,0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101,1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99,1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99,6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5C4038">
              <w:rPr>
                <w:sz w:val="18"/>
                <w:szCs w:val="18"/>
              </w:rPr>
              <w:t>100,0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BD31E5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B1BA0" w:rsidRDefault="00947656" w:rsidP="00B9653D">
            <w:pPr>
              <w:spacing w:before="60" w:line="18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03D84">
              <w:rPr>
                <w:color w:val="000000"/>
                <w:sz w:val="18"/>
                <w:szCs w:val="18"/>
                <w:lang w:val="en-US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7E76CC">
              <w:rPr>
                <w:sz w:val="18"/>
                <w:szCs w:val="18"/>
                <w:lang w:val="en-US"/>
              </w:rPr>
              <w:t>102,1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C0A57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D367F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8518E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A856B3">
              <w:rPr>
                <w:sz w:val="18"/>
                <w:szCs w:val="18"/>
              </w:rPr>
              <w:t>97,5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700E3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EB4FB1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C4038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D31E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03D84" w:rsidRDefault="00947656" w:rsidP="00B9653D">
            <w:pPr>
              <w:spacing w:before="60" w:line="18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E76CC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947656" w:rsidRPr="006B1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B1B16" w:rsidRDefault="00947656" w:rsidP="00B9653D">
            <w:pPr>
              <w:spacing w:before="60" w:line="240" w:lineRule="exact"/>
              <w:ind w:left="227"/>
              <w:rPr>
                <w:sz w:val="20"/>
                <w:szCs w:val="20"/>
              </w:rPr>
            </w:pPr>
            <w:r w:rsidRPr="006B1B16">
              <w:rPr>
                <w:sz w:val="20"/>
                <w:szCs w:val="20"/>
              </w:rPr>
              <w:t xml:space="preserve">     </w:t>
            </w:r>
            <w:r w:rsidRPr="006B1B16">
              <w:rPr>
                <w:b/>
                <w:sz w:val="20"/>
                <w:szCs w:val="20"/>
              </w:rPr>
              <w:t xml:space="preserve">в том числе индекс цен производителей </w:t>
            </w:r>
            <w:r w:rsidRPr="00DE41D3">
              <w:rPr>
                <w:b/>
                <w:color w:val="000000"/>
                <w:sz w:val="20"/>
                <w:szCs w:val="20"/>
              </w:rPr>
              <w:t>на строительную продукцию</w:t>
            </w:r>
            <w:r w:rsidRPr="00DE41D3">
              <w:rPr>
                <w:sz w:val="20"/>
                <w:szCs w:val="20"/>
              </w:rPr>
              <w:br/>
            </w:r>
            <w:r w:rsidRPr="006B1B16">
              <w:rPr>
                <w:sz w:val="20"/>
                <w:szCs w:val="20"/>
              </w:rPr>
              <w:t xml:space="preserve">     / </w:t>
            </w:r>
            <w:r w:rsidRPr="006B1B16">
              <w:rPr>
                <w:sz w:val="20"/>
                <w:szCs w:val="20"/>
                <w:lang w:val="en-US"/>
              </w:rPr>
              <w:t>of</w:t>
            </w:r>
            <w:r w:rsidRPr="006B1B16">
              <w:rPr>
                <w:sz w:val="20"/>
                <w:szCs w:val="20"/>
              </w:rPr>
              <w:t xml:space="preserve"> </w:t>
            </w:r>
            <w:r w:rsidRPr="006B1B16">
              <w:rPr>
                <w:sz w:val="20"/>
                <w:szCs w:val="20"/>
                <w:lang w:val="en-US"/>
              </w:rPr>
              <w:t>which</w:t>
            </w:r>
            <w:r w:rsidRPr="006B1B16">
              <w:rPr>
                <w:sz w:val="20"/>
                <w:szCs w:val="20"/>
              </w:rPr>
              <w:t xml:space="preserve"> </w:t>
            </w:r>
            <w:r w:rsidRPr="006B1B16">
              <w:rPr>
                <w:sz w:val="20"/>
                <w:szCs w:val="20"/>
                <w:lang w:val="en-US"/>
              </w:rPr>
              <w:t>Production</w:t>
            </w:r>
            <w:r w:rsidRPr="006B1B16">
              <w:rPr>
                <w:sz w:val="20"/>
                <w:szCs w:val="20"/>
              </w:rPr>
              <w:t xml:space="preserve"> </w:t>
            </w:r>
            <w:r w:rsidRPr="006B1B16">
              <w:rPr>
                <w:sz w:val="20"/>
                <w:szCs w:val="20"/>
                <w:lang w:val="en-US"/>
              </w:rPr>
              <w:t>Price</w:t>
            </w:r>
            <w:r w:rsidRPr="006B1B16">
              <w:rPr>
                <w:sz w:val="20"/>
                <w:szCs w:val="20"/>
              </w:rPr>
              <w:t xml:space="preserve"> </w:t>
            </w:r>
            <w:r w:rsidRPr="006B1B16">
              <w:rPr>
                <w:sz w:val="20"/>
                <w:szCs w:val="20"/>
                <w:lang w:val="en-US"/>
              </w:rPr>
              <w:t>Index</w:t>
            </w:r>
            <w:r w:rsidRPr="006B1B16">
              <w:rPr>
                <w:sz w:val="20"/>
                <w:szCs w:val="20"/>
              </w:rPr>
              <w:t xml:space="preserve"> </w:t>
            </w:r>
            <w:r w:rsidRPr="00DE41D3">
              <w:rPr>
                <w:color w:val="000000"/>
                <w:sz w:val="20"/>
                <w:szCs w:val="20"/>
                <w:lang w:val="en-US"/>
              </w:rPr>
              <w:t>for</w:t>
            </w:r>
            <w:r w:rsidRPr="00DE41D3">
              <w:rPr>
                <w:color w:val="000000"/>
                <w:sz w:val="20"/>
                <w:szCs w:val="20"/>
              </w:rPr>
              <w:t xml:space="preserve"> </w:t>
            </w:r>
            <w:r w:rsidRPr="00DE41D3">
              <w:rPr>
                <w:color w:val="000000"/>
                <w:sz w:val="20"/>
                <w:szCs w:val="20"/>
                <w:lang w:val="en-US"/>
              </w:rPr>
              <w:t>construction</w:t>
            </w:r>
            <w:r w:rsidRPr="00DE41D3">
              <w:rPr>
                <w:color w:val="000000"/>
                <w:sz w:val="20"/>
                <w:szCs w:val="20"/>
              </w:rPr>
              <w:t xml:space="preserve"> product</w:t>
            </w:r>
            <w:r w:rsidRPr="00DE41D3">
              <w:rPr>
                <w:color w:val="000000"/>
                <w:sz w:val="20"/>
                <w:szCs w:val="20"/>
                <w:lang w:val="en-US"/>
              </w:rPr>
              <w:t>s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137,3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140,5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115,2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110,6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115,8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B1BA0" w:rsidRDefault="00947656" w:rsidP="00B9653D">
            <w:pPr>
              <w:spacing w:before="60" w:line="18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1B1BA0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5C0A57">
              <w:rPr>
                <w:sz w:val="18"/>
                <w:szCs w:val="18"/>
              </w:rPr>
              <w:t>104,6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  <w:lang w:val="en-US"/>
              </w:rPr>
              <w:t>100</w:t>
            </w:r>
            <w:r w:rsidRPr="000C085D">
              <w:rPr>
                <w:sz w:val="18"/>
                <w:szCs w:val="18"/>
              </w:rPr>
              <w:t>,</w:t>
            </w:r>
            <w:r w:rsidRPr="000C085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C085D">
              <w:rPr>
                <w:sz w:val="18"/>
                <w:szCs w:val="18"/>
              </w:rPr>
              <w:t>102,4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E14587"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5C4038">
              <w:rPr>
                <w:sz w:val="18"/>
                <w:szCs w:val="18"/>
              </w:rPr>
              <w:t>101,5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0D647B">
              <w:rPr>
                <w:sz w:val="18"/>
                <w:szCs w:val="18"/>
              </w:rPr>
              <w:t>99,8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B1BA0" w:rsidRDefault="00947656" w:rsidP="00B9653D">
            <w:pPr>
              <w:spacing w:before="60" w:line="18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03D84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7E76CC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C0A57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D367F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A856B3">
              <w:rPr>
                <w:sz w:val="18"/>
                <w:szCs w:val="18"/>
              </w:rPr>
              <w:t>96,2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B3877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085D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14587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  <w:r w:rsidRPr="009A2D7B">
              <w:rPr>
                <w:sz w:val="18"/>
                <w:szCs w:val="18"/>
              </w:rPr>
              <w:t>100,4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C4038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D647B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03D84" w:rsidRDefault="00947656" w:rsidP="00B9653D">
            <w:pPr>
              <w:spacing w:before="60" w:line="18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E76CC" w:rsidRDefault="00947656" w:rsidP="00B9653D">
            <w:pPr>
              <w:spacing w:before="60" w:line="18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Pr="00F621D8" w:rsidRDefault="00947656" w:rsidP="00B9653D">
      <w:pPr>
        <w:pStyle w:val="BodyText"/>
        <w:spacing w:before="0" w:line="20" w:lineRule="exact"/>
        <w:rPr>
          <w:color w:val="000000"/>
          <w:sz w:val="16"/>
          <w:szCs w:val="16"/>
        </w:rPr>
      </w:pPr>
    </w:p>
    <w:p w:rsidR="00947656" w:rsidRDefault="00947656">
      <w:pPr>
        <w:pStyle w:val="Header"/>
        <w:tabs>
          <w:tab w:val="clear" w:pos="4153"/>
          <w:tab w:val="clear" w:pos="8306"/>
        </w:tabs>
        <w:spacing w:line="20" w:lineRule="exact"/>
      </w:pPr>
      <w:r>
        <w:br w:type="page"/>
      </w:r>
    </w:p>
    <w:tbl>
      <w:tblPr>
        <w:tblW w:w="14775" w:type="dxa"/>
        <w:tblLayout w:type="fixed"/>
        <w:tblLook w:val="0000"/>
      </w:tblPr>
      <w:tblGrid>
        <w:gridCol w:w="2640"/>
        <w:gridCol w:w="925"/>
        <w:gridCol w:w="925"/>
        <w:gridCol w:w="925"/>
        <w:gridCol w:w="925"/>
        <w:gridCol w:w="925"/>
        <w:gridCol w:w="925"/>
        <w:gridCol w:w="926"/>
        <w:gridCol w:w="925"/>
        <w:gridCol w:w="925"/>
        <w:gridCol w:w="925"/>
        <w:gridCol w:w="925"/>
        <w:gridCol w:w="925"/>
        <w:gridCol w:w="926"/>
      </w:tblGrid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947656" w:rsidRPr="00F567A7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247D3" w:rsidRDefault="00947656" w:rsidP="00B9653D">
            <w:pPr>
              <w:spacing w:before="240" w:line="26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3.4. Индексы тарифов на грузовые перевозки </w:t>
            </w:r>
            <w:r w:rsidRPr="006B1B16">
              <w:rPr>
                <w:b/>
                <w:sz w:val="22"/>
                <w:szCs w:val="22"/>
              </w:rPr>
              <w:br/>
              <w:t xml:space="preserve">        </w:t>
            </w:r>
            <w:r>
              <w:rPr>
                <w:b/>
                <w:sz w:val="22"/>
                <w:szCs w:val="22"/>
              </w:rPr>
              <w:t>(на конец периода, в % к концу предыдущего периода)</w:t>
            </w:r>
            <w:r w:rsidRPr="008247D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</w:r>
            <w:r w:rsidRPr="006C6C46">
              <w:rPr>
                <w:sz w:val="22"/>
                <w:szCs w:val="22"/>
              </w:rPr>
              <w:t xml:space="preserve">      </w:t>
            </w:r>
            <w:r w:rsidRPr="006B1B1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</w:rPr>
              <w:t xml:space="preserve">/ </w:t>
            </w:r>
            <w:r w:rsidRPr="006C6C46">
              <w:rPr>
                <w:sz w:val="22"/>
                <w:szCs w:val="22"/>
                <w:lang w:val="en-US"/>
              </w:rPr>
              <w:t>Freight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tariff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index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B1B16">
              <w:rPr>
                <w:sz w:val="22"/>
                <w:szCs w:val="22"/>
              </w:rPr>
              <w:br/>
              <w:t xml:space="preserve">        </w:t>
            </w:r>
            <w:r w:rsidRPr="006C6C46">
              <w:rPr>
                <w:sz w:val="22"/>
                <w:szCs w:val="22"/>
              </w:rPr>
              <w:t>(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6C6C46">
              <w:rPr>
                <w:sz w:val="22"/>
                <w:szCs w:val="22"/>
              </w:rPr>
              <w:t xml:space="preserve">, </w:t>
            </w:r>
            <w:r w:rsidRPr="006C6C46">
              <w:rPr>
                <w:sz w:val="22"/>
                <w:szCs w:val="22"/>
                <w:lang w:val="en-US"/>
              </w:rPr>
              <w:t>percent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end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of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previous</w:t>
            </w:r>
            <w:r w:rsidRPr="006C6C46">
              <w:rPr>
                <w:sz w:val="22"/>
                <w:szCs w:val="22"/>
              </w:rPr>
              <w:t xml:space="preserve"> </w:t>
            </w:r>
            <w:r w:rsidRPr="006C6C46">
              <w:rPr>
                <w:sz w:val="22"/>
                <w:szCs w:val="22"/>
                <w:lang w:val="en-US"/>
              </w:rPr>
              <w:t>period</w:t>
            </w:r>
            <w:r w:rsidRPr="006C6C46">
              <w:rPr>
                <w:sz w:val="22"/>
                <w:szCs w:val="22"/>
              </w:rPr>
              <w:t>)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151,5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138,6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94,9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123,5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</w:t>
            </w:r>
            <w:r w:rsidRPr="008F3965">
              <w:rPr>
                <w:sz w:val="18"/>
                <w:szCs w:val="18"/>
              </w:rPr>
              <w:t>2</w:t>
            </w:r>
            <w:r w:rsidRPr="008F3965">
              <w:rPr>
                <w:sz w:val="18"/>
                <w:szCs w:val="18"/>
                <w:lang w:val="en-US"/>
              </w:rPr>
              <w:t>,</w:t>
            </w:r>
            <w:r w:rsidRPr="008F3965">
              <w:rPr>
                <w:sz w:val="18"/>
                <w:szCs w:val="18"/>
              </w:rPr>
              <w:t>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105</w:t>
            </w:r>
            <w:r w:rsidRPr="008F3965">
              <w:rPr>
                <w:sz w:val="18"/>
                <w:szCs w:val="18"/>
              </w:rPr>
              <w:t>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95</w:t>
            </w:r>
            <w:r w:rsidRPr="008F3965">
              <w:rPr>
                <w:sz w:val="18"/>
                <w:szCs w:val="18"/>
              </w:rPr>
              <w:t>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116,6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113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103</w:t>
            </w:r>
            <w:r w:rsidRPr="008F3965">
              <w:rPr>
                <w:sz w:val="18"/>
                <w:szCs w:val="18"/>
              </w:rPr>
              <w:t>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94</w:t>
            </w:r>
            <w:r w:rsidRPr="008F3965">
              <w:rPr>
                <w:sz w:val="18"/>
                <w:szCs w:val="18"/>
              </w:rPr>
              <w:t>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</w:t>
            </w:r>
            <w:r w:rsidRPr="008F3965">
              <w:rPr>
                <w:sz w:val="18"/>
                <w:szCs w:val="18"/>
                <w:lang w:val="en-US"/>
              </w:rPr>
              <w:t>15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</w:t>
            </w:r>
            <w:r w:rsidRPr="008F3965">
              <w:rPr>
                <w:sz w:val="18"/>
                <w:szCs w:val="18"/>
              </w:rPr>
              <w:t>9,8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</w:t>
            </w:r>
            <w:r w:rsidRPr="008F3965">
              <w:rPr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105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</w:t>
            </w:r>
            <w:r w:rsidRPr="008F3965">
              <w:rPr>
                <w:sz w:val="18"/>
                <w:szCs w:val="18"/>
              </w:rPr>
              <w:t>00,1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</w:t>
            </w:r>
            <w:r w:rsidRPr="008F3965">
              <w:rPr>
                <w:sz w:val="18"/>
                <w:szCs w:val="18"/>
              </w:rPr>
              <w:t>9,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105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104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</w:t>
            </w:r>
            <w:r w:rsidRPr="008F3965">
              <w:rPr>
                <w:sz w:val="18"/>
                <w:szCs w:val="18"/>
                <w:lang w:val="en-US"/>
              </w:rPr>
              <w:t>6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</w:t>
            </w:r>
            <w:r w:rsidRPr="008F3965">
              <w:rPr>
                <w:sz w:val="18"/>
                <w:szCs w:val="18"/>
              </w:rPr>
              <w:t>0,7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</w:t>
            </w:r>
            <w:r w:rsidRPr="008F3965">
              <w:rPr>
                <w:sz w:val="18"/>
                <w:szCs w:val="18"/>
                <w:lang w:val="en-US"/>
              </w:rPr>
              <w:t>32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110,</w:t>
            </w:r>
            <w:r w:rsidRPr="008F396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107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111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97,2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,9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</w:t>
            </w:r>
            <w:r w:rsidRPr="008F3965">
              <w:rPr>
                <w:sz w:val="18"/>
                <w:szCs w:val="18"/>
              </w:rPr>
              <w:t>7,</w:t>
            </w:r>
            <w:r w:rsidRPr="008F396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113,3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</w:t>
            </w:r>
            <w:r w:rsidRPr="008F3965">
              <w:rPr>
                <w:sz w:val="18"/>
                <w:szCs w:val="18"/>
              </w:rPr>
              <w:t>8</w:t>
            </w:r>
            <w:r w:rsidRPr="008F3965">
              <w:rPr>
                <w:sz w:val="18"/>
                <w:szCs w:val="18"/>
                <w:lang w:val="en-US"/>
              </w:rPr>
              <w:t>,</w:t>
            </w:r>
            <w:r w:rsidRPr="008F3965">
              <w:rPr>
                <w:sz w:val="18"/>
                <w:szCs w:val="18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87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97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100,2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133,1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121,9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110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90,8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</w:t>
            </w:r>
            <w:r w:rsidRPr="008F3965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101,</w:t>
            </w:r>
            <w:r w:rsidRPr="008F3965">
              <w:rPr>
                <w:sz w:val="18"/>
                <w:szCs w:val="18"/>
              </w:rPr>
              <w:t>4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7</w:t>
            </w:r>
            <w:r w:rsidRPr="008F396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127D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76127D">
              <w:rPr>
                <w:sz w:val="18"/>
                <w:szCs w:val="18"/>
                <w:lang w:val="en-US"/>
              </w:rPr>
              <w:t>10</w:t>
            </w:r>
            <w:r w:rsidRPr="0076127D">
              <w:rPr>
                <w:sz w:val="18"/>
                <w:szCs w:val="18"/>
              </w:rPr>
              <w:t>3,2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6127D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106,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100</w:t>
            </w:r>
            <w:r w:rsidRPr="008F3965">
              <w:rPr>
                <w:sz w:val="18"/>
                <w:szCs w:val="18"/>
              </w:rPr>
              <w:t>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92</w:t>
            </w:r>
            <w:r w:rsidRPr="008F3965">
              <w:rPr>
                <w:sz w:val="18"/>
                <w:szCs w:val="18"/>
              </w:rPr>
              <w:t>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</w:t>
            </w:r>
            <w:r>
              <w:rPr>
                <w:sz w:val="18"/>
                <w:szCs w:val="18"/>
              </w:rPr>
              <w:t>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 w:rsidRPr="008F396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A438E0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C23EF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4482D" w:rsidRDefault="00947656" w:rsidP="00B9653D">
            <w:pPr>
              <w:spacing w:before="160" w:line="26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14152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B2D9C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1448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4B1829" w:rsidRDefault="00947656" w:rsidP="00B9653D">
            <w:pPr>
              <w:spacing w:before="160" w:line="26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534BBE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77313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0242B" w:rsidRDefault="00947656" w:rsidP="00B9653D">
            <w:pPr>
              <w:spacing w:before="160" w:line="26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244E98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</w:tr>
      <w:tr w:rsidR="00947656" w:rsidRPr="008F39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15944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 w:rsidRPr="00815944">
              <w:rPr>
                <w:sz w:val="18"/>
                <w:szCs w:val="18"/>
                <w:lang w:val="en-US"/>
              </w:rPr>
              <w:t>10</w:t>
            </w:r>
            <w:r w:rsidRPr="00815944">
              <w:rPr>
                <w:sz w:val="18"/>
                <w:szCs w:val="18"/>
              </w:rPr>
              <w:t>4,0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F2799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60" w:line="26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jc w:val="both"/>
        <w:rPr>
          <w:color w:val="000000"/>
          <w:sz w:val="18"/>
          <w:szCs w:val="18"/>
        </w:rPr>
      </w:pPr>
    </w:p>
    <w:p w:rsidR="00947656" w:rsidRPr="00F23A4B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tbl>
      <w:tblPr>
        <w:tblW w:w="14785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843"/>
        <w:gridCol w:w="197"/>
        <w:gridCol w:w="512"/>
        <w:gridCol w:w="744"/>
        <w:gridCol w:w="744"/>
        <w:gridCol w:w="744"/>
        <w:gridCol w:w="745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</w:tblGrid>
      <w:tr w:rsidR="00947656">
        <w:tblPrEx>
          <w:tblCellMar>
            <w:top w:w="0" w:type="dxa"/>
            <w:bottom w:w="0" w:type="dxa"/>
          </w:tblCellMar>
        </w:tblPrEx>
        <w:trPr>
          <w:cantSplit/>
          <w:trHeight w:val="218"/>
          <w:tblHeader/>
        </w:trPr>
        <w:tc>
          <w:tcPr>
            <w:tcW w:w="1951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F23A4B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23A4B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  <w:r w:rsidRPr="00F23A4B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  <w:r w:rsidRPr="00F23A4B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  <w:r w:rsidRPr="00F23A4B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  <w:r w:rsidRPr="00F23A4B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nil"/>
              <w:bottom w:val="single" w:sz="4" w:space="0" w:color="000000"/>
              <w:right w:val="nil"/>
            </w:tcBorders>
          </w:tcPr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B063B0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B063B0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>
        <w:tblPrEx>
          <w:tblCellMar>
            <w:top w:w="0" w:type="dxa"/>
            <w:bottom w:w="0" w:type="dxa"/>
          </w:tblCellMar>
        </w:tblPrEx>
        <w:trPr>
          <w:cantSplit/>
          <w:trHeight w:val="217"/>
          <w:tblHeader/>
        </w:trPr>
        <w:tc>
          <w:tcPr>
            <w:tcW w:w="1951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947656" w:rsidRDefault="00947656">
            <w:pPr>
              <w:spacing w:line="22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47656" w:rsidRPr="008247D3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85292" w:rsidRDefault="00947656" w:rsidP="00B9653D">
            <w:pPr>
              <w:spacing w:before="240" w:line="200" w:lineRule="exact"/>
              <w:rPr>
                <w:b/>
                <w:sz w:val="22"/>
                <w:szCs w:val="22"/>
                <w:lang w:val="en-US"/>
              </w:rPr>
            </w:pPr>
            <w:r w:rsidRPr="008247D3">
              <w:rPr>
                <w:b/>
                <w:sz w:val="22"/>
                <w:szCs w:val="22"/>
                <w:lang w:val="en-US"/>
              </w:rPr>
              <w:t xml:space="preserve">3.5. </w:t>
            </w:r>
            <w:r>
              <w:rPr>
                <w:b/>
                <w:sz w:val="22"/>
                <w:szCs w:val="22"/>
              </w:rPr>
              <w:t>Индекс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потребительских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цен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br/>
              <w:t xml:space="preserve">        </w:t>
            </w:r>
            <w:r w:rsidRPr="008247D3">
              <w:rPr>
                <w:b/>
                <w:sz w:val="22"/>
                <w:szCs w:val="22"/>
                <w:lang w:val="en-US"/>
              </w:rPr>
              <w:t>(</w:t>
            </w:r>
            <w:r>
              <w:rPr>
                <w:b/>
                <w:sz w:val="22"/>
                <w:szCs w:val="22"/>
              </w:rPr>
              <w:t>на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конец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периода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, </w:t>
            </w:r>
            <w:r>
              <w:rPr>
                <w:b/>
                <w:sz w:val="22"/>
                <w:szCs w:val="22"/>
              </w:rPr>
              <w:t>в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% </w:t>
            </w:r>
            <w:r>
              <w:rPr>
                <w:b/>
                <w:sz w:val="22"/>
                <w:szCs w:val="22"/>
              </w:rPr>
              <w:t>к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концу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предыдущего</w:t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пери</w:t>
            </w:r>
            <w:r>
              <w:rPr>
                <w:b/>
                <w:sz w:val="22"/>
                <w:szCs w:val="22"/>
              </w:rPr>
              <w:t>о</w:t>
            </w:r>
            <w:r>
              <w:rPr>
                <w:b/>
                <w:sz w:val="22"/>
                <w:szCs w:val="22"/>
              </w:rPr>
              <w:t>да</w:t>
            </w:r>
            <w:r w:rsidRPr="008247D3">
              <w:rPr>
                <w:b/>
                <w:sz w:val="22"/>
                <w:szCs w:val="22"/>
                <w:lang w:val="en-US"/>
              </w:rPr>
              <w:t>)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247D3">
              <w:rPr>
                <w:b/>
                <w:sz w:val="22"/>
                <w:szCs w:val="22"/>
                <w:lang w:val="en-US"/>
              </w:rPr>
              <w:br/>
            </w:r>
            <w:r w:rsidRPr="006C6C46">
              <w:rPr>
                <w:sz w:val="22"/>
                <w:szCs w:val="22"/>
                <w:lang w:val="en-US"/>
              </w:rPr>
              <w:t xml:space="preserve">       / Consumer Price Index</w:t>
            </w:r>
            <w:r w:rsidRPr="006C6C46">
              <w:rPr>
                <w:sz w:val="22"/>
                <w:szCs w:val="22"/>
                <w:lang w:val="en-US"/>
              </w:rPr>
              <w:br/>
            </w:r>
            <w:r w:rsidRPr="008247D3">
              <w:rPr>
                <w:b/>
                <w:sz w:val="22"/>
                <w:szCs w:val="22"/>
                <w:lang w:val="en-US"/>
              </w:rPr>
              <w:t xml:space="preserve">      </w:t>
            </w:r>
            <w:r w:rsidRPr="007C2091">
              <w:rPr>
                <w:b/>
                <w:sz w:val="22"/>
                <w:szCs w:val="22"/>
                <w:lang w:val="en-US"/>
              </w:rPr>
              <w:t xml:space="preserve">  </w:t>
            </w:r>
            <w:r w:rsidRPr="006C6C46">
              <w:rPr>
                <w:sz w:val="22"/>
                <w:szCs w:val="22"/>
                <w:lang w:val="en-US"/>
              </w:rPr>
              <w:t>(end of period, percent of end of previous period)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136,5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116,0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120,2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115,1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  <w:lang w:val="en-US"/>
              </w:rPr>
              <w:t>99</w:t>
            </w:r>
            <w:r w:rsidRPr="008F3965">
              <w:rPr>
                <w:sz w:val="18"/>
                <w:szCs w:val="18"/>
              </w:rPr>
              <w:t>,7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37C57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D249E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A60513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A0C7E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E6173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0C5E8F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F02462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0C5E8F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104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0C792A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BA6558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11AD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B4A94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00,2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51A2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102,6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E75B27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  <w:r>
              <w:rPr>
                <w:sz w:val="18"/>
                <w:szCs w:val="18"/>
              </w:rPr>
              <w:t>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2569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681E7F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E75B27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</w:tr>
      <w:tr w:rsidR="00947656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D10583" w:rsidRDefault="00947656" w:rsidP="00B9653D">
            <w:pPr>
              <w:spacing w:before="120" w:line="200" w:lineRule="ex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в том числе:</w:t>
            </w:r>
          </w:p>
          <w:p w:rsidR="00947656" w:rsidRPr="00D10583" w:rsidRDefault="00947656" w:rsidP="00B9653D">
            <w:pPr>
              <w:spacing w:line="200" w:lineRule="exact"/>
              <w:rPr>
                <w:sz w:val="20"/>
                <w:szCs w:val="20"/>
              </w:rPr>
            </w:pPr>
            <w:r w:rsidRPr="00D10583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  <w:lang w:val="en-US"/>
              </w:rPr>
              <w:t>of</w:t>
            </w:r>
            <w:r w:rsidRPr="00D105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which</w:t>
            </w:r>
            <w:r w:rsidRPr="00D10583">
              <w:rPr>
                <w:sz w:val="20"/>
                <w:szCs w:val="20"/>
              </w:rPr>
              <w:t>: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</w:tr>
      <w:tr w:rsidR="00947656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785292" w:rsidRDefault="00947656" w:rsidP="00B9653D">
            <w:pPr>
              <w:spacing w:before="120" w:line="200" w:lineRule="exact"/>
              <w:rPr>
                <w:sz w:val="20"/>
                <w:szCs w:val="20"/>
                <w:lang w:val="en-US"/>
              </w:rPr>
            </w:pPr>
            <w:r w:rsidRPr="006C6C46">
              <w:rPr>
                <w:b/>
                <w:sz w:val="20"/>
                <w:szCs w:val="20"/>
              </w:rPr>
              <w:t xml:space="preserve">  продукты пит</w:t>
            </w:r>
            <w:r w:rsidRPr="006C6C46">
              <w:rPr>
                <w:b/>
                <w:sz w:val="20"/>
                <w:szCs w:val="20"/>
              </w:rPr>
              <w:t>а</w:t>
            </w:r>
            <w:r w:rsidRPr="006C6C46">
              <w:rPr>
                <w:b/>
                <w:sz w:val="20"/>
                <w:szCs w:val="20"/>
              </w:rPr>
              <w:t>ния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br/>
              <w:t>/ food products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20"/>
                <w:szCs w:val="20"/>
              </w:rPr>
            </w:pP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135,0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</w:rPr>
              <w:t>107,</w:t>
            </w:r>
            <w:r w:rsidRPr="008F3965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97,9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98,5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96,6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98,4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D249E" w:rsidRDefault="00947656" w:rsidP="00B9653D">
            <w:pPr>
              <w:spacing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A0C7E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103,7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111,8</w:t>
            </w:r>
          </w:p>
        </w:tc>
        <w:tc>
          <w:tcPr>
            <w:tcW w:w="744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99,6</w:t>
            </w:r>
          </w:p>
        </w:tc>
        <w:tc>
          <w:tcPr>
            <w:tcW w:w="744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tabs>
                <w:tab w:val="left" w:pos="0"/>
              </w:tabs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F25695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line="20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pStyle w:val="Header"/>
        <w:tabs>
          <w:tab w:val="clear" w:pos="4153"/>
          <w:tab w:val="clear" w:pos="8306"/>
        </w:tabs>
        <w:spacing w:line="20" w:lineRule="exact"/>
        <w:rPr>
          <w:sz w:val="14"/>
          <w:szCs w:val="14"/>
        </w:rPr>
      </w:pPr>
      <w:r>
        <w:br w:type="page"/>
      </w:r>
    </w:p>
    <w:tbl>
      <w:tblPr>
        <w:tblW w:w="0" w:type="auto"/>
        <w:tblBorders>
          <w:top w:val="single" w:sz="6" w:space="0" w:color="auto"/>
          <w:bottom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701"/>
        <w:gridCol w:w="579"/>
        <w:gridCol w:w="272"/>
        <w:gridCol w:w="744"/>
        <w:gridCol w:w="744"/>
        <w:gridCol w:w="744"/>
        <w:gridCol w:w="745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</w:tblGrid>
      <w:tr w:rsidR="00947656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9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851" w:type="dxa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line="19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F65145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47656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Pr="00163876" w:rsidRDefault="00947656" w:rsidP="00B9653D">
            <w:pPr>
              <w:spacing w:before="240" w:line="32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алкогольные напи</w:t>
            </w:r>
            <w:r w:rsidRPr="006C6C46">
              <w:rPr>
                <w:b/>
                <w:sz w:val="20"/>
                <w:szCs w:val="20"/>
              </w:rPr>
              <w:t>т</w:t>
            </w:r>
            <w:r w:rsidRPr="006C6C46">
              <w:rPr>
                <w:b/>
                <w:sz w:val="20"/>
                <w:szCs w:val="20"/>
              </w:rPr>
              <w:t>ки</w:t>
            </w:r>
            <w:r>
              <w:rPr>
                <w:sz w:val="20"/>
                <w:szCs w:val="20"/>
                <w:lang w:val="en-US"/>
              </w:rPr>
              <w:br/>
              <w:t xml:space="preserve">  / alcoholic beve</w:t>
            </w: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ages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143,2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125,0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D24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A0C7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</w:tr>
      <w:tr w:rsidR="00947656" w:rsidRPr="008F3965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line="20" w:lineRule="exact"/>
      </w:pPr>
      <w:r>
        <w:br w:type="page"/>
      </w:r>
    </w:p>
    <w:tbl>
      <w:tblPr>
        <w:tblW w:w="0" w:type="auto"/>
        <w:tblBorders>
          <w:top w:val="single" w:sz="6" w:space="0" w:color="auto"/>
          <w:bottom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701"/>
        <w:gridCol w:w="851"/>
        <w:gridCol w:w="744"/>
        <w:gridCol w:w="744"/>
        <w:gridCol w:w="744"/>
        <w:gridCol w:w="745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</w:tblGrid>
      <w:tr w:rsidR="00947656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9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line="19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F65145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47656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240" w:line="320" w:lineRule="exact"/>
              <w:rPr>
                <w:sz w:val="20"/>
                <w:szCs w:val="20"/>
              </w:rPr>
            </w:pPr>
            <w:r w:rsidRPr="00BB07C5">
              <w:rPr>
                <w:b/>
                <w:sz w:val="20"/>
                <w:szCs w:val="20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непродовольственные тов</w:t>
            </w:r>
            <w:r w:rsidRPr="006C6C46">
              <w:rPr>
                <w:b/>
                <w:sz w:val="20"/>
                <w:szCs w:val="20"/>
              </w:rPr>
              <w:t>а</w:t>
            </w:r>
            <w:r w:rsidRPr="006C6C46">
              <w:rPr>
                <w:b/>
                <w:sz w:val="20"/>
                <w:szCs w:val="20"/>
              </w:rPr>
              <w:t>ры</w:t>
            </w:r>
            <w:r w:rsidRPr="00BB07C5">
              <w:rPr>
                <w:b/>
                <w:sz w:val="20"/>
                <w:szCs w:val="20"/>
              </w:rPr>
              <w:br/>
              <w:t xml:space="preserve">  </w:t>
            </w:r>
            <w:r w:rsidRPr="006C6C46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non</w:t>
            </w:r>
            <w:r w:rsidRPr="006C6C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food</w:t>
            </w:r>
            <w:r w:rsidRPr="006C6C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139,2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118,5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D24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A0C7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102,3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Default="00947656" w:rsidP="00B9653D">
      <w:pPr>
        <w:spacing w:line="20" w:lineRule="exact"/>
      </w:pPr>
      <w:r>
        <w:br w:type="page"/>
      </w:r>
    </w:p>
    <w:tbl>
      <w:tblPr>
        <w:tblW w:w="0" w:type="auto"/>
        <w:tblBorders>
          <w:top w:val="single" w:sz="6" w:space="0" w:color="auto"/>
          <w:bottom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701"/>
        <w:gridCol w:w="851"/>
        <w:gridCol w:w="744"/>
        <w:gridCol w:w="744"/>
        <w:gridCol w:w="744"/>
        <w:gridCol w:w="745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  <w:gridCol w:w="762"/>
        <w:gridCol w:w="762"/>
        <w:gridCol w:w="763"/>
      </w:tblGrid>
      <w:tr w:rsidR="00947656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9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7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47656" w:rsidRPr="00B063B0" w:rsidRDefault="00947656" w:rsidP="00B9653D">
            <w:pPr>
              <w:spacing w:line="19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color w:val="000000"/>
                <w:sz w:val="18"/>
                <w:szCs w:val="18"/>
              </w:rPr>
              <w:t>Окт.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62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63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:rsidR="00947656" w:rsidRPr="00907339" w:rsidRDefault="00947656" w:rsidP="00B9653D">
            <w:pPr>
              <w:spacing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07339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947656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947656" w:rsidTr="00B9653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F65145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47656" w:rsidRDefault="00947656" w:rsidP="00B9653D">
            <w:pPr>
              <w:spacing w:line="190" w:lineRule="exact"/>
              <w:ind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IV</w:t>
            </w: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47656" w:rsidRPr="0046265E" w:rsidRDefault="00947656" w:rsidP="00B9653D">
            <w:pPr>
              <w:spacing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47656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163876" w:rsidRDefault="00947656" w:rsidP="00B9653D">
            <w:pPr>
              <w:spacing w:before="240" w:line="32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6C6C46">
              <w:rPr>
                <w:b/>
                <w:sz w:val="20"/>
                <w:szCs w:val="20"/>
              </w:rPr>
              <w:t>услуги</w:t>
            </w:r>
            <w:r>
              <w:rPr>
                <w:sz w:val="20"/>
                <w:szCs w:val="20"/>
                <w:lang w:val="en-US"/>
              </w:rPr>
              <w:t xml:space="preserve"> / services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20"/>
                <w:szCs w:val="20"/>
              </w:rPr>
            </w:pP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134,0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107,2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133,7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109,8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136,9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136,2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114,5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122,3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110,6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117,7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121,0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112,6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101,8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113,3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102,6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115,9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107,5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102,9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8F3965">
              <w:rPr>
                <w:sz w:val="18"/>
                <w:szCs w:val="18"/>
                <w:lang w:val="en-US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111,6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106,3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108,1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103,9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100,4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108,7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105,2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100,9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104,1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99,9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100,3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107,3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101,7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104,3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 w:rsidRPr="008F3965"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101,0 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D249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108,0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101,9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104,1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8F3965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A0C7E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110,5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744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102,4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5499D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</w:tr>
      <w:tr w:rsidR="00947656" w:rsidRPr="008F3965" w:rsidTr="00B9653D">
        <w:tblPrEx>
          <w:tblBorders>
            <w:top w:val="none" w:sz="0" w:space="0" w:color="auto"/>
            <w:bottom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744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744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Pr="0095499D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656" w:rsidRDefault="00947656" w:rsidP="00B9653D">
            <w:pPr>
              <w:spacing w:before="12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947656" w:rsidRPr="00810A93" w:rsidRDefault="00947656" w:rsidP="00B9653D">
      <w:pPr>
        <w:spacing w:line="20" w:lineRule="exact"/>
        <w:jc w:val="both"/>
        <w:rPr>
          <w:color w:val="FF6600"/>
          <w:sz w:val="16"/>
          <w:szCs w:val="16"/>
          <w:lang w:val="en-US"/>
        </w:rPr>
      </w:pPr>
    </w:p>
    <w:p w:rsidR="00947656" w:rsidRPr="00B84476" w:rsidRDefault="00947656" w:rsidP="00B84476">
      <w:pPr>
        <w:spacing w:line="20" w:lineRule="exact"/>
        <w:jc w:val="both"/>
      </w:pPr>
      <w:r>
        <w:rPr>
          <w:lang w:val="en-US"/>
        </w:rPr>
        <w:t xml:space="preserve">         </w:t>
      </w:r>
    </w:p>
    <w:sectPr w:rsidR="00947656" w:rsidRPr="00B84476" w:rsidSect="00F83954">
      <w:headerReference w:type="even" r:id="rId9"/>
      <w:headerReference w:type="default" r:id="rId10"/>
      <w:pgSz w:w="16838" w:h="11906" w:orient="landscape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656" w:rsidRDefault="00947656">
      <w:r>
        <w:separator/>
      </w:r>
    </w:p>
  </w:endnote>
  <w:endnote w:type="continuationSeparator" w:id="0">
    <w:p w:rsidR="00947656" w:rsidRDefault="009476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656" w:rsidRDefault="00947656">
      <w:r>
        <w:separator/>
      </w:r>
    </w:p>
  </w:footnote>
  <w:footnote w:type="continuationSeparator" w:id="0">
    <w:p w:rsidR="00947656" w:rsidRDefault="009476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56" w:rsidRDefault="0094765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7656" w:rsidRDefault="009476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56" w:rsidRDefault="00947656">
    <w:pPr>
      <w:pStyle w:val="Header"/>
      <w:framePr w:wrap="around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143</w:t>
    </w:r>
    <w:r>
      <w:rPr>
        <w:rStyle w:val="PageNumber"/>
        <w:sz w:val="20"/>
      </w:rPr>
      <w:fldChar w:fldCharType="end"/>
    </w:r>
  </w:p>
  <w:p w:rsidR="00947656" w:rsidRDefault="009476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56" w:rsidRDefault="0094765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7656" w:rsidRDefault="0094765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56" w:rsidRDefault="00947656">
    <w:pPr>
      <w:pStyle w:val="Header"/>
      <w:framePr w:wrap="around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166</w:t>
    </w:r>
    <w:r>
      <w:rPr>
        <w:rStyle w:val="PageNumber"/>
        <w:sz w:val="20"/>
      </w:rPr>
      <w:fldChar w:fldCharType="end"/>
    </w:r>
  </w:p>
  <w:p w:rsidR="00947656" w:rsidRDefault="009476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5E3"/>
    <w:multiLevelType w:val="hybridMultilevel"/>
    <w:tmpl w:val="BA944C1A"/>
    <w:lvl w:ilvl="0" w:tplc="E0F0E3D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590D4B"/>
    <w:multiLevelType w:val="hybridMultilevel"/>
    <w:tmpl w:val="AF8AC36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D449F4"/>
    <w:multiLevelType w:val="hybridMultilevel"/>
    <w:tmpl w:val="11589CFC"/>
    <w:lvl w:ilvl="0" w:tplc="09B485A8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2DF2558C"/>
    <w:multiLevelType w:val="hybridMultilevel"/>
    <w:tmpl w:val="7E24A2AA"/>
    <w:lvl w:ilvl="0" w:tplc="00E0E9A8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>
    <w:nsid w:val="40443A9B"/>
    <w:multiLevelType w:val="hybridMultilevel"/>
    <w:tmpl w:val="72D01EC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1483618"/>
    <w:multiLevelType w:val="hybridMultilevel"/>
    <w:tmpl w:val="FB5E00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CB50080"/>
    <w:multiLevelType w:val="hybridMultilevel"/>
    <w:tmpl w:val="8688B1F0"/>
    <w:lvl w:ilvl="0" w:tplc="C15EB9C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FD07BB7"/>
    <w:multiLevelType w:val="hybridMultilevel"/>
    <w:tmpl w:val="2690D5EC"/>
    <w:lvl w:ilvl="0" w:tplc="A1469A7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64320CD2"/>
    <w:multiLevelType w:val="hybridMultilevel"/>
    <w:tmpl w:val="40FEB91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6470DD2"/>
    <w:multiLevelType w:val="hybridMultilevel"/>
    <w:tmpl w:val="DE3EA4AE"/>
    <w:lvl w:ilvl="0" w:tplc="246CAA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BD508E1"/>
    <w:multiLevelType w:val="hybridMultilevel"/>
    <w:tmpl w:val="A97C92BE"/>
    <w:lvl w:ilvl="0" w:tplc="1F78902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E1600AC"/>
    <w:multiLevelType w:val="hybridMultilevel"/>
    <w:tmpl w:val="E654B2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33A3913"/>
    <w:multiLevelType w:val="hybridMultilevel"/>
    <w:tmpl w:val="51AEE81E"/>
    <w:lvl w:ilvl="0" w:tplc="75D882E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7F9D76BC"/>
    <w:multiLevelType w:val="hybridMultilevel"/>
    <w:tmpl w:val="7C1CD034"/>
    <w:lvl w:ilvl="0" w:tplc="93EC6D2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3A19"/>
    <w:rsid w:val="00012A3E"/>
    <w:rsid w:val="00016958"/>
    <w:rsid w:val="00031C64"/>
    <w:rsid w:val="0004149D"/>
    <w:rsid w:val="0004482D"/>
    <w:rsid w:val="00045573"/>
    <w:rsid w:val="00056F67"/>
    <w:rsid w:val="00060B6A"/>
    <w:rsid w:val="000631D9"/>
    <w:rsid w:val="00065E89"/>
    <w:rsid w:val="00081829"/>
    <w:rsid w:val="0009454B"/>
    <w:rsid w:val="000A7E12"/>
    <w:rsid w:val="000B1E76"/>
    <w:rsid w:val="000B2AD9"/>
    <w:rsid w:val="000B2D9C"/>
    <w:rsid w:val="000B67AA"/>
    <w:rsid w:val="000C085D"/>
    <w:rsid w:val="000C3B1C"/>
    <w:rsid w:val="000C3C58"/>
    <w:rsid w:val="000C558B"/>
    <w:rsid w:val="000C5E8F"/>
    <w:rsid w:val="000C792A"/>
    <w:rsid w:val="000D0E40"/>
    <w:rsid w:val="000D367F"/>
    <w:rsid w:val="000D5BA8"/>
    <w:rsid w:val="000D647B"/>
    <w:rsid w:val="000E0001"/>
    <w:rsid w:val="000F1193"/>
    <w:rsid w:val="001040BE"/>
    <w:rsid w:val="001128E0"/>
    <w:rsid w:val="00117E77"/>
    <w:rsid w:val="00123B80"/>
    <w:rsid w:val="00126F85"/>
    <w:rsid w:val="00127AB0"/>
    <w:rsid w:val="00135218"/>
    <w:rsid w:val="00140973"/>
    <w:rsid w:val="00151E0F"/>
    <w:rsid w:val="0015726B"/>
    <w:rsid w:val="00163876"/>
    <w:rsid w:val="00167F5C"/>
    <w:rsid w:val="00170E3A"/>
    <w:rsid w:val="001745D4"/>
    <w:rsid w:val="00176668"/>
    <w:rsid w:val="00176FA3"/>
    <w:rsid w:val="001A14F0"/>
    <w:rsid w:val="001A4B5F"/>
    <w:rsid w:val="001A5370"/>
    <w:rsid w:val="001A7659"/>
    <w:rsid w:val="001B1BA0"/>
    <w:rsid w:val="001B4A94"/>
    <w:rsid w:val="001C6C78"/>
    <w:rsid w:val="001D65C2"/>
    <w:rsid w:val="001E25AC"/>
    <w:rsid w:val="001E4620"/>
    <w:rsid w:val="001E6217"/>
    <w:rsid w:val="0020347C"/>
    <w:rsid w:val="00203516"/>
    <w:rsid w:val="00207B34"/>
    <w:rsid w:val="00214152"/>
    <w:rsid w:val="00220966"/>
    <w:rsid w:val="00222DE2"/>
    <w:rsid w:val="00223A44"/>
    <w:rsid w:val="002306F2"/>
    <w:rsid w:val="0024279A"/>
    <w:rsid w:val="00244E98"/>
    <w:rsid w:val="00251EE9"/>
    <w:rsid w:val="0025440D"/>
    <w:rsid w:val="00255152"/>
    <w:rsid w:val="0026005A"/>
    <w:rsid w:val="00263A19"/>
    <w:rsid w:val="00270ADA"/>
    <w:rsid w:val="002935CF"/>
    <w:rsid w:val="00293C77"/>
    <w:rsid w:val="002A3B51"/>
    <w:rsid w:val="002B31FC"/>
    <w:rsid w:val="002B52FC"/>
    <w:rsid w:val="002B537F"/>
    <w:rsid w:val="002B699C"/>
    <w:rsid w:val="002C17E8"/>
    <w:rsid w:val="002C2861"/>
    <w:rsid w:val="002C42ED"/>
    <w:rsid w:val="002D01D5"/>
    <w:rsid w:val="002D500E"/>
    <w:rsid w:val="002E42C5"/>
    <w:rsid w:val="002E587D"/>
    <w:rsid w:val="002F0AF3"/>
    <w:rsid w:val="002F0FA8"/>
    <w:rsid w:val="002F160E"/>
    <w:rsid w:val="002F5C5F"/>
    <w:rsid w:val="003047AC"/>
    <w:rsid w:val="00305C80"/>
    <w:rsid w:val="00317398"/>
    <w:rsid w:val="00317767"/>
    <w:rsid w:val="00321AB6"/>
    <w:rsid w:val="00322CA0"/>
    <w:rsid w:val="0032308B"/>
    <w:rsid w:val="00346298"/>
    <w:rsid w:val="00352186"/>
    <w:rsid w:val="00357FE4"/>
    <w:rsid w:val="00361866"/>
    <w:rsid w:val="00365D5F"/>
    <w:rsid w:val="00371A6A"/>
    <w:rsid w:val="00372AC4"/>
    <w:rsid w:val="003753F6"/>
    <w:rsid w:val="0039392B"/>
    <w:rsid w:val="00395366"/>
    <w:rsid w:val="00395864"/>
    <w:rsid w:val="003A1E46"/>
    <w:rsid w:val="003A469E"/>
    <w:rsid w:val="003A68C4"/>
    <w:rsid w:val="003B2053"/>
    <w:rsid w:val="003B3C25"/>
    <w:rsid w:val="003B7C3A"/>
    <w:rsid w:val="003D0EC5"/>
    <w:rsid w:val="003D4CDA"/>
    <w:rsid w:val="003D76E3"/>
    <w:rsid w:val="003E48DF"/>
    <w:rsid w:val="003E5DE7"/>
    <w:rsid w:val="003F0181"/>
    <w:rsid w:val="003F4116"/>
    <w:rsid w:val="003F590C"/>
    <w:rsid w:val="00405A96"/>
    <w:rsid w:val="00412939"/>
    <w:rsid w:val="00414F2B"/>
    <w:rsid w:val="00416A26"/>
    <w:rsid w:val="0042424B"/>
    <w:rsid w:val="0042636E"/>
    <w:rsid w:val="004267E1"/>
    <w:rsid w:val="00431298"/>
    <w:rsid w:val="00431793"/>
    <w:rsid w:val="00432BA1"/>
    <w:rsid w:val="00442A83"/>
    <w:rsid w:val="00445CEE"/>
    <w:rsid w:val="00447401"/>
    <w:rsid w:val="00451724"/>
    <w:rsid w:val="0046265E"/>
    <w:rsid w:val="0046332D"/>
    <w:rsid w:val="00475002"/>
    <w:rsid w:val="00476DBA"/>
    <w:rsid w:val="00477641"/>
    <w:rsid w:val="00495990"/>
    <w:rsid w:val="004961ED"/>
    <w:rsid w:val="004A300A"/>
    <w:rsid w:val="004A336F"/>
    <w:rsid w:val="004A4E05"/>
    <w:rsid w:val="004B1829"/>
    <w:rsid w:val="004B3877"/>
    <w:rsid w:val="004C4004"/>
    <w:rsid w:val="004C6FDA"/>
    <w:rsid w:val="004C75D8"/>
    <w:rsid w:val="004D34D0"/>
    <w:rsid w:val="004D4716"/>
    <w:rsid w:val="004E3B30"/>
    <w:rsid w:val="004E5C83"/>
    <w:rsid w:val="004E62DA"/>
    <w:rsid w:val="004E7858"/>
    <w:rsid w:val="004F04EA"/>
    <w:rsid w:val="004F199C"/>
    <w:rsid w:val="004F5D0B"/>
    <w:rsid w:val="004F79AB"/>
    <w:rsid w:val="00501A18"/>
    <w:rsid w:val="005045B7"/>
    <w:rsid w:val="00507BC1"/>
    <w:rsid w:val="005114E7"/>
    <w:rsid w:val="00521F73"/>
    <w:rsid w:val="00522639"/>
    <w:rsid w:val="00524930"/>
    <w:rsid w:val="00534BBE"/>
    <w:rsid w:val="005351FB"/>
    <w:rsid w:val="00571F03"/>
    <w:rsid w:val="00577EA4"/>
    <w:rsid w:val="00577F88"/>
    <w:rsid w:val="0059157A"/>
    <w:rsid w:val="005A20EC"/>
    <w:rsid w:val="005A5BD7"/>
    <w:rsid w:val="005C0A57"/>
    <w:rsid w:val="005C4038"/>
    <w:rsid w:val="005C6391"/>
    <w:rsid w:val="005D4813"/>
    <w:rsid w:val="005E5AA5"/>
    <w:rsid w:val="005E6B2B"/>
    <w:rsid w:val="005F3A60"/>
    <w:rsid w:val="005F6259"/>
    <w:rsid w:val="00611BC1"/>
    <w:rsid w:val="00620FAD"/>
    <w:rsid w:val="00623535"/>
    <w:rsid w:val="00625B56"/>
    <w:rsid w:val="00637D56"/>
    <w:rsid w:val="00640E36"/>
    <w:rsid w:val="00646B5D"/>
    <w:rsid w:val="006476FC"/>
    <w:rsid w:val="00656A07"/>
    <w:rsid w:val="00660E16"/>
    <w:rsid w:val="00667054"/>
    <w:rsid w:val="006670A6"/>
    <w:rsid w:val="00671197"/>
    <w:rsid w:val="00673B04"/>
    <w:rsid w:val="00681E7F"/>
    <w:rsid w:val="0069436E"/>
    <w:rsid w:val="006961AD"/>
    <w:rsid w:val="00696F6C"/>
    <w:rsid w:val="006A14AC"/>
    <w:rsid w:val="006B1B16"/>
    <w:rsid w:val="006B1B24"/>
    <w:rsid w:val="006C6C46"/>
    <w:rsid w:val="006D0BC1"/>
    <w:rsid w:val="006D0C27"/>
    <w:rsid w:val="006D489D"/>
    <w:rsid w:val="006F5136"/>
    <w:rsid w:val="007050F2"/>
    <w:rsid w:val="00714485"/>
    <w:rsid w:val="00714CA9"/>
    <w:rsid w:val="007163C7"/>
    <w:rsid w:val="00716944"/>
    <w:rsid w:val="00733849"/>
    <w:rsid w:val="00736ED4"/>
    <w:rsid w:val="007443E1"/>
    <w:rsid w:val="0075139D"/>
    <w:rsid w:val="0076127D"/>
    <w:rsid w:val="00762199"/>
    <w:rsid w:val="0078518E"/>
    <w:rsid w:val="00785292"/>
    <w:rsid w:val="00785DC9"/>
    <w:rsid w:val="0079244C"/>
    <w:rsid w:val="007979AD"/>
    <w:rsid w:val="007A3A26"/>
    <w:rsid w:val="007B3D71"/>
    <w:rsid w:val="007C1800"/>
    <w:rsid w:val="007C2091"/>
    <w:rsid w:val="007C4219"/>
    <w:rsid w:val="007D53F2"/>
    <w:rsid w:val="007D7DC4"/>
    <w:rsid w:val="007E3624"/>
    <w:rsid w:val="007E76CC"/>
    <w:rsid w:val="007F21D9"/>
    <w:rsid w:val="007F3AB3"/>
    <w:rsid w:val="007F6789"/>
    <w:rsid w:val="00810A93"/>
    <w:rsid w:val="00814486"/>
    <w:rsid w:val="00815944"/>
    <w:rsid w:val="008161F6"/>
    <w:rsid w:val="0081640C"/>
    <w:rsid w:val="00817936"/>
    <w:rsid w:val="00823EFF"/>
    <w:rsid w:val="008247D3"/>
    <w:rsid w:val="00826E33"/>
    <w:rsid w:val="008446FE"/>
    <w:rsid w:val="00850AAC"/>
    <w:rsid w:val="00851A25"/>
    <w:rsid w:val="00851D90"/>
    <w:rsid w:val="00854CD6"/>
    <w:rsid w:val="00857CCF"/>
    <w:rsid w:val="00860245"/>
    <w:rsid w:val="0086179E"/>
    <w:rsid w:val="008637D1"/>
    <w:rsid w:val="0086542D"/>
    <w:rsid w:val="0087158C"/>
    <w:rsid w:val="00871E7B"/>
    <w:rsid w:val="00874A95"/>
    <w:rsid w:val="00874FBF"/>
    <w:rsid w:val="008766B7"/>
    <w:rsid w:val="00877E50"/>
    <w:rsid w:val="008851F2"/>
    <w:rsid w:val="008911E6"/>
    <w:rsid w:val="008941CA"/>
    <w:rsid w:val="0089504B"/>
    <w:rsid w:val="008962E7"/>
    <w:rsid w:val="008B5511"/>
    <w:rsid w:val="008C69FF"/>
    <w:rsid w:val="008E0582"/>
    <w:rsid w:val="008E6D1F"/>
    <w:rsid w:val="008F11AD"/>
    <w:rsid w:val="008F3965"/>
    <w:rsid w:val="00907339"/>
    <w:rsid w:val="0091026D"/>
    <w:rsid w:val="009144D9"/>
    <w:rsid w:val="00930C7A"/>
    <w:rsid w:val="00937C57"/>
    <w:rsid w:val="00945BC1"/>
    <w:rsid w:val="00947656"/>
    <w:rsid w:val="00950165"/>
    <w:rsid w:val="00951A57"/>
    <w:rsid w:val="0095499D"/>
    <w:rsid w:val="00955E4B"/>
    <w:rsid w:val="00963F54"/>
    <w:rsid w:val="00965FCE"/>
    <w:rsid w:val="009666F4"/>
    <w:rsid w:val="00981BCE"/>
    <w:rsid w:val="00982FBA"/>
    <w:rsid w:val="00995A78"/>
    <w:rsid w:val="00997A79"/>
    <w:rsid w:val="009A09CD"/>
    <w:rsid w:val="009A0C7E"/>
    <w:rsid w:val="009A2D7B"/>
    <w:rsid w:val="009B174E"/>
    <w:rsid w:val="009B2442"/>
    <w:rsid w:val="009B2543"/>
    <w:rsid w:val="009B7A47"/>
    <w:rsid w:val="009C5514"/>
    <w:rsid w:val="009C6E61"/>
    <w:rsid w:val="009D249E"/>
    <w:rsid w:val="009E5FB8"/>
    <w:rsid w:val="009E6667"/>
    <w:rsid w:val="009E7673"/>
    <w:rsid w:val="009F0EAB"/>
    <w:rsid w:val="00A03D84"/>
    <w:rsid w:val="00A0430B"/>
    <w:rsid w:val="00A05BD1"/>
    <w:rsid w:val="00A063EA"/>
    <w:rsid w:val="00A11D33"/>
    <w:rsid w:val="00A158C5"/>
    <w:rsid w:val="00A20291"/>
    <w:rsid w:val="00A26EF6"/>
    <w:rsid w:val="00A32C01"/>
    <w:rsid w:val="00A32F49"/>
    <w:rsid w:val="00A34C45"/>
    <w:rsid w:val="00A42AE0"/>
    <w:rsid w:val="00A438E0"/>
    <w:rsid w:val="00A44448"/>
    <w:rsid w:val="00A4591F"/>
    <w:rsid w:val="00A47F09"/>
    <w:rsid w:val="00A50F08"/>
    <w:rsid w:val="00A56344"/>
    <w:rsid w:val="00A56A60"/>
    <w:rsid w:val="00A60513"/>
    <w:rsid w:val="00A651F8"/>
    <w:rsid w:val="00A71095"/>
    <w:rsid w:val="00A72ED9"/>
    <w:rsid w:val="00A841A0"/>
    <w:rsid w:val="00A84B21"/>
    <w:rsid w:val="00A856B3"/>
    <w:rsid w:val="00A85E9D"/>
    <w:rsid w:val="00A91268"/>
    <w:rsid w:val="00A95FD3"/>
    <w:rsid w:val="00A96E73"/>
    <w:rsid w:val="00AA1ECC"/>
    <w:rsid w:val="00AA322C"/>
    <w:rsid w:val="00AB62BD"/>
    <w:rsid w:val="00AC7DA4"/>
    <w:rsid w:val="00AE25CB"/>
    <w:rsid w:val="00AF3ED3"/>
    <w:rsid w:val="00B063B0"/>
    <w:rsid w:val="00B240F9"/>
    <w:rsid w:val="00B333C4"/>
    <w:rsid w:val="00B4423E"/>
    <w:rsid w:val="00B476E7"/>
    <w:rsid w:val="00B509E3"/>
    <w:rsid w:val="00B775A5"/>
    <w:rsid w:val="00B84476"/>
    <w:rsid w:val="00B9653D"/>
    <w:rsid w:val="00B96CA9"/>
    <w:rsid w:val="00B97E50"/>
    <w:rsid w:val="00BA03E0"/>
    <w:rsid w:val="00BA38CD"/>
    <w:rsid w:val="00BA6558"/>
    <w:rsid w:val="00BB07C5"/>
    <w:rsid w:val="00BD0BF9"/>
    <w:rsid w:val="00BD31E5"/>
    <w:rsid w:val="00BD787C"/>
    <w:rsid w:val="00BE5CB2"/>
    <w:rsid w:val="00BE6173"/>
    <w:rsid w:val="00BF2799"/>
    <w:rsid w:val="00BF5550"/>
    <w:rsid w:val="00C02369"/>
    <w:rsid w:val="00C11E4C"/>
    <w:rsid w:val="00C124F4"/>
    <w:rsid w:val="00C12A7A"/>
    <w:rsid w:val="00C213B4"/>
    <w:rsid w:val="00C23678"/>
    <w:rsid w:val="00C26710"/>
    <w:rsid w:val="00C335E7"/>
    <w:rsid w:val="00C71526"/>
    <w:rsid w:val="00C73128"/>
    <w:rsid w:val="00C73193"/>
    <w:rsid w:val="00C76BA7"/>
    <w:rsid w:val="00C82753"/>
    <w:rsid w:val="00C96F06"/>
    <w:rsid w:val="00CA1543"/>
    <w:rsid w:val="00CA47CA"/>
    <w:rsid w:val="00CA6AB7"/>
    <w:rsid w:val="00CA71F5"/>
    <w:rsid w:val="00CB0509"/>
    <w:rsid w:val="00CB1DC7"/>
    <w:rsid w:val="00CB2859"/>
    <w:rsid w:val="00CB7565"/>
    <w:rsid w:val="00CD3B81"/>
    <w:rsid w:val="00CD409C"/>
    <w:rsid w:val="00CD4502"/>
    <w:rsid w:val="00CF2D04"/>
    <w:rsid w:val="00D00AD0"/>
    <w:rsid w:val="00D0242B"/>
    <w:rsid w:val="00D02DF3"/>
    <w:rsid w:val="00D03E7D"/>
    <w:rsid w:val="00D05DFD"/>
    <w:rsid w:val="00D06A7C"/>
    <w:rsid w:val="00D10583"/>
    <w:rsid w:val="00D118CD"/>
    <w:rsid w:val="00D12835"/>
    <w:rsid w:val="00D12B38"/>
    <w:rsid w:val="00D13BC9"/>
    <w:rsid w:val="00D2252B"/>
    <w:rsid w:val="00D338D4"/>
    <w:rsid w:val="00D35813"/>
    <w:rsid w:val="00D36965"/>
    <w:rsid w:val="00D426C0"/>
    <w:rsid w:val="00D4300D"/>
    <w:rsid w:val="00D50425"/>
    <w:rsid w:val="00D53B86"/>
    <w:rsid w:val="00D54ED4"/>
    <w:rsid w:val="00D65FF2"/>
    <w:rsid w:val="00D67632"/>
    <w:rsid w:val="00D700E3"/>
    <w:rsid w:val="00D74E2D"/>
    <w:rsid w:val="00D80A60"/>
    <w:rsid w:val="00D82415"/>
    <w:rsid w:val="00D8277A"/>
    <w:rsid w:val="00D87B88"/>
    <w:rsid w:val="00D91A26"/>
    <w:rsid w:val="00D9470C"/>
    <w:rsid w:val="00DA51E8"/>
    <w:rsid w:val="00DA52A5"/>
    <w:rsid w:val="00DA5957"/>
    <w:rsid w:val="00DA6110"/>
    <w:rsid w:val="00DA6C76"/>
    <w:rsid w:val="00DB2172"/>
    <w:rsid w:val="00DB2C3B"/>
    <w:rsid w:val="00DB33BB"/>
    <w:rsid w:val="00DB484F"/>
    <w:rsid w:val="00DB70C3"/>
    <w:rsid w:val="00DC3012"/>
    <w:rsid w:val="00DE41D3"/>
    <w:rsid w:val="00DE7581"/>
    <w:rsid w:val="00DF336E"/>
    <w:rsid w:val="00E010D1"/>
    <w:rsid w:val="00E07787"/>
    <w:rsid w:val="00E07FCF"/>
    <w:rsid w:val="00E14587"/>
    <w:rsid w:val="00E145AC"/>
    <w:rsid w:val="00E1560A"/>
    <w:rsid w:val="00E23EFC"/>
    <w:rsid w:val="00E2535E"/>
    <w:rsid w:val="00E36B52"/>
    <w:rsid w:val="00E46E54"/>
    <w:rsid w:val="00E60ACB"/>
    <w:rsid w:val="00E648D1"/>
    <w:rsid w:val="00E720A3"/>
    <w:rsid w:val="00E733C7"/>
    <w:rsid w:val="00E74DA8"/>
    <w:rsid w:val="00E75B27"/>
    <w:rsid w:val="00E770FA"/>
    <w:rsid w:val="00E77E39"/>
    <w:rsid w:val="00E82187"/>
    <w:rsid w:val="00E82ECC"/>
    <w:rsid w:val="00E83E46"/>
    <w:rsid w:val="00E844CF"/>
    <w:rsid w:val="00E934DD"/>
    <w:rsid w:val="00EB4E70"/>
    <w:rsid w:val="00EB4FB1"/>
    <w:rsid w:val="00EC19EE"/>
    <w:rsid w:val="00EC3C1D"/>
    <w:rsid w:val="00EC5B09"/>
    <w:rsid w:val="00EC7136"/>
    <w:rsid w:val="00EE24B4"/>
    <w:rsid w:val="00EE75B3"/>
    <w:rsid w:val="00EF2C96"/>
    <w:rsid w:val="00EF6DBD"/>
    <w:rsid w:val="00EF6DCC"/>
    <w:rsid w:val="00EF76B5"/>
    <w:rsid w:val="00F02462"/>
    <w:rsid w:val="00F0706D"/>
    <w:rsid w:val="00F11B80"/>
    <w:rsid w:val="00F216CD"/>
    <w:rsid w:val="00F22F17"/>
    <w:rsid w:val="00F23A4B"/>
    <w:rsid w:val="00F25695"/>
    <w:rsid w:val="00F300AD"/>
    <w:rsid w:val="00F33C14"/>
    <w:rsid w:val="00F36BB8"/>
    <w:rsid w:val="00F375F5"/>
    <w:rsid w:val="00F46B1D"/>
    <w:rsid w:val="00F4731F"/>
    <w:rsid w:val="00F52D3B"/>
    <w:rsid w:val="00F567A7"/>
    <w:rsid w:val="00F61D3D"/>
    <w:rsid w:val="00F621D8"/>
    <w:rsid w:val="00F65145"/>
    <w:rsid w:val="00F654EB"/>
    <w:rsid w:val="00F703FA"/>
    <w:rsid w:val="00F7196D"/>
    <w:rsid w:val="00F74874"/>
    <w:rsid w:val="00F752D7"/>
    <w:rsid w:val="00F76B6A"/>
    <w:rsid w:val="00F77313"/>
    <w:rsid w:val="00F80AAC"/>
    <w:rsid w:val="00F83954"/>
    <w:rsid w:val="00F90091"/>
    <w:rsid w:val="00F91E86"/>
    <w:rsid w:val="00F965C1"/>
    <w:rsid w:val="00FA2FD1"/>
    <w:rsid w:val="00FB00E6"/>
    <w:rsid w:val="00FB343B"/>
    <w:rsid w:val="00FC23EF"/>
    <w:rsid w:val="00FC7776"/>
    <w:rsid w:val="00FE1CEA"/>
    <w:rsid w:val="00FF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120" w:line="330" w:lineRule="exact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B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">
    <w:name w:val="Основной шрифт"/>
  </w:style>
  <w:style w:type="paragraph" w:customStyle="1" w:styleId="BodyText21">
    <w:name w:val="Body Text 2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">
    <w:name w:val="Body Text 21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2">
    <w:name w:val="Body Text 21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lang w:val="ru-RU" w:eastAsia="ru-RU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pPr>
      <w:autoSpaceDE w:val="0"/>
      <w:autoSpaceDN w:val="0"/>
    </w:pPr>
    <w:rPr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21B92"/>
    <w:rPr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B92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1B92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autoSpaceDE w:val="0"/>
      <w:autoSpaceDN w:val="0"/>
      <w:spacing w:before="60" w:line="180" w:lineRule="exac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21B92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1B92"/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92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31</Pages>
  <Words>12301</Words>
  <Characters>-32766</Characters>
  <Application>Microsoft Office Outlook</Application>
  <DocSecurity>0</DocSecurity>
  <Lines>0</Lines>
  <Paragraphs>0</Paragraphs>
  <ScaleCrop>false</ScaleCrop>
  <Company>GKS RF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</dc:title>
  <dc:subject/>
  <dc:creator>User</dc:creator>
  <cp:keywords/>
  <dc:description/>
  <cp:lastModifiedBy>Markatunova</cp:lastModifiedBy>
  <cp:revision>2</cp:revision>
  <cp:lastPrinted>2015-06-05T07:51:00Z</cp:lastPrinted>
  <dcterms:created xsi:type="dcterms:W3CDTF">2015-07-31T08:59:00Z</dcterms:created>
  <dcterms:modified xsi:type="dcterms:W3CDTF">2015-07-31T08:59:00Z</dcterms:modified>
</cp:coreProperties>
</file>